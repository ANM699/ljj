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1BCBBC" w14:textId="77777777" w:rsidR="002C4875" w:rsidRDefault="002C4875" w:rsidP="002C4875">
      <w:pPr>
        <w:jc w:val="center"/>
        <w:rPr>
          <w:szCs w:val="21"/>
        </w:rPr>
      </w:pPr>
      <w:r>
        <w:t>{FOR page IN pages}</w:t>
      </w:r>
    </w:p>
    <w:p w14:paraId="5A525CA9" w14:textId="6AB526E1" w:rsidR="002339C7" w:rsidRDefault="002339C7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钢筋混凝土墙钢筋配置情况及厚度检测原始记录</w:t>
      </w:r>
    </w:p>
    <w:tbl>
      <w:tblPr>
        <w:tblW w:w="14370" w:type="dxa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9"/>
        <w:gridCol w:w="1254"/>
        <w:gridCol w:w="608"/>
        <w:gridCol w:w="608"/>
        <w:gridCol w:w="608"/>
        <w:gridCol w:w="608"/>
        <w:gridCol w:w="608"/>
        <w:gridCol w:w="612"/>
        <w:gridCol w:w="498"/>
        <w:gridCol w:w="498"/>
        <w:gridCol w:w="498"/>
        <w:gridCol w:w="498"/>
        <w:gridCol w:w="68"/>
        <w:gridCol w:w="430"/>
        <w:gridCol w:w="498"/>
        <w:gridCol w:w="498"/>
        <w:gridCol w:w="820"/>
        <w:gridCol w:w="810"/>
        <w:gridCol w:w="36"/>
        <w:gridCol w:w="789"/>
        <w:gridCol w:w="1334"/>
      </w:tblGrid>
      <w:tr w:rsidR="002339C7" w14:paraId="21338938" w14:textId="77777777" w:rsidTr="001F5A6F">
        <w:trPr>
          <w:trHeight w:val="397"/>
          <w:jc w:val="center"/>
        </w:trPr>
        <w:tc>
          <w:tcPr>
            <w:tcW w:w="344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B99D6E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65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5D39" w14:textId="66BB2B3D" w:rsidR="002339C7" w:rsidRDefault="002C487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{projectName}</w:t>
            </w:r>
          </w:p>
        </w:tc>
        <w:tc>
          <w:tcPr>
            <w:tcW w:w="20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52DC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  <w:tc>
          <w:tcPr>
            <w:tcW w:w="521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A9A533" w14:textId="77777777" w:rsidR="002339C7" w:rsidRDefault="002339C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JGJ/T 152-20</w:t>
            </w:r>
            <w:r w:rsidR="00015D4F"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GB 50204-2015</w:t>
            </w:r>
          </w:p>
        </w:tc>
      </w:tr>
      <w:tr w:rsidR="002339C7" w14:paraId="57A65C96" w14:textId="77777777" w:rsidTr="001F5A6F">
        <w:trPr>
          <w:trHeight w:val="404"/>
          <w:jc w:val="center"/>
        </w:trPr>
        <w:tc>
          <w:tcPr>
            <w:tcW w:w="34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3EE34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检测设备编号及名称</w:t>
            </w:r>
          </w:p>
        </w:tc>
        <w:tc>
          <w:tcPr>
            <w:tcW w:w="36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17F4" w14:textId="40D83B78" w:rsidR="002339C7" w:rsidRDefault="002C487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{$page.equip}</w:t>
            </w:r>
          </w:p>
        </w:tc>
        <w:tc>
          <w:tcPr>
            <w:tcW w:w="2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1EE64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检测时间</w:t>
            </w:r>
          </w:p>
        </w:tc>
        <w:tc>
          <w:tcPr>
            <w:tcW w:w="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4ABE" w14:textId="123C9124" w:rsidR="002339C7" w:rsidRDefault="002C487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{$page.date}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41C1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报告编号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223DB6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2339C7" w14:paraId="7A30A83A" w14:textId="77777777" w:rsidTr="001F5A6F">
        <w:trPr>
          <w:trHeight w:val="523"/>
          <w:jc w:val="center"/>
        </w:trPr>
        <w:tc>
          <w:tcPr>
            <w:tcW w:w="344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43ADA42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检测部位</w:t>
            </w:r>
          </w:p>
        </w:tc>
        <w:tc>
          <w:tcPr>
            <w:tcW w:w="3652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3E1CF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实测钢筋间距（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486" w:type="dxa"/>
            <w:gridSpan w:val="8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A6EC8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保护层厚度检测值（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789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C8CB6B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墙厚检测值</w:t>
            </w:r>
            <w:r>
              <w:rPr>
                <w:rFonts w:hint="eastAsia"/>
                <w:szCs w:val="21"/>
              </w:rPr>
              <w:t>(mm)</w:t>
            </w:r>
          </w:p>
        </w:tc>
      </w:tr>
      <w:tr w:rsidR="002339C7" w14:paraId="5401C052" w14:textId="77777777" w:rsidTr="001F5A6F">
        <w:trPr>
          <w:trHeight w:val="309"/>
          <w:jc w:val="center"/>
        </w:trPr>
        <w:tc>
          <w:tcPr>
            <w:tcW w:w="344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B2A98A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65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EDF55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48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AB5AB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2947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5F8F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2D7D4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8EA2A1" w14:textId="77777777" w:rsidR="002339C7" w:rsidRDefault="002339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平均值</w:t>
            </w:r>
          </w:p>
        </w:tc>
      </w:tr>
      <w:tr w:rsidR="002C4875" w14:paraId="10F155FC" w14:textId="77777777" w:rsidTr="001F5A6F">
        <w:trPr>
          <w:trHeight w:val="309"/>
          <w:jc w:val="center"/>
        </w:trPr>
        <w:tc>
          <w:tcPr>
            <w:tcW w:w="344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02AC62" w14:textId="158B26D5" w:rsidR="002C4875" w:rsidRDefault="002C4875">
            <w:pPr>
              <w:jc w:val="center"/>
              <w:rPr>
                <w:rFonts w:hint="eastAsia"/>
                <w:szCs w:val="21"/>
              </w:rPr>
            </w:pPr>
            <w:r>
              <w:t>{FOR r IN $page.records}</w:t>
            </w:r>
          </w:p>
        </w:tc>
        <w:tc>
          <w:tcPr>
            <w:tcW w:w="365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0092" w14:textId="77777777" w:rsidR="002C4875" w:rsidRDefault="002C48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48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BA20" w14:textId="77777777" w:rsidR="002C4875" w:rsidRDefault="002C48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5CB5" w14:textId="77777777" w:rsidR="002C4875" w:rsidRDefault="002C48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41A0" w14:textId="77777777" w:rsidR="002C4875" w:rsidRDefault="002C48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87F8" w14:textId="77777777" w:rsidR="002C4875" w:rsidRDefault="002C48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A2FDDA" w14:textId="77777777" w:rsidR="002C4875" w:rsidRDefault="002C487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F5A6F" w14:paraId="17649B3C" w14:textId="77777777" w:rsidTr="001F5A6F">
        <w:trPr>
          <w:trHeight w:val="793"/>
          <w:jc w:val="center"/>
        </w:trPr>
        <w:tc>
          <w:tcPr>
            <w:tcW w:w="218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3BEEB7" w14:textId="16A3E58D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{$r.position}</w:t>
            </w:r>
          </w:p>
        </w:tc>
        <w:tc>
          <w:tcPr>
            <w:tcW w:w="1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D605" w14:textId="77777777" w:rsidR="001F5A6F" w:rsidRDefault="001F5A6F" w:rsidP="001F5A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水平</w:t>
            </w:r>
          </w:p>
        </w:tc>
        <w:tc>
          <w:tcPr>
            <w:tcW w:w="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5B1A" w14:textId="325C275F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</w:t>
            </w:r>
            <w:r>
              <w:t>space_bar_h_1</w:t>
            </w:r>
            <w:r>
              <w:t>}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D3C2" w14:textId="3020DB02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{$r.space_bar_h_</w:t>
            </w:r>
            <w:r>
              <w:t>2</w:t>
            </w:r>
            <w:r>
              <w:t>}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6EC1" w14:textId="533C0B05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{$r.space_bar_h_</w:t>
            </w:r>
            <w:r>
              <w:t>3</w:t>
            </w:r>
            <w:r>
              <w:t>}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49B36" w14:textId="5760B315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{$r.space_bar_h_</w:t>
            </w:r>
            <w:r>
              <w:t>4</w:t>
            </w:r>
            <w:r>
              <w:t>}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29D4" w14:textId="5BBF3C8F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{$r.space_bar_h_</w:t>
            </w:r>
            <w:r>
              <w:t>5</w:t>
            </w:r>
            <w:r>
              <w:t>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813B" w14:textId="09F6F9EB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{$r.space_bar_h_</w:t>
            </w:r>
            <w:r>
              <w:t>6</w:t>
            </w:r>
            <w:r>
              <w:t>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29EC1" w14:textId="2D317336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</w:t>
            </w:r>
            <w:r>
              <w:t>thick_p</w:t>
            </w:r>
            <w:r>
              <w:t>_h_</w:t>
            </w:r>
            <w:r>
              <w:t>1</w:t>
            </w:r>
            <w:r>
              <w:t>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48A6" w14:textId="3C740E68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{$r.thick_p_h_</w:t>
            </w:r>
            <w:r>
              <w:t>2</w:t>
            </w:r>
            <w:r>
              <w:t>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CEFEE" w14:textId="45D7E5E1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{$r.thick_p_h_</w:t>
            </w:r>
            <w:r>
              <w:t>3</w:t>
            </w:r>
            <w:r>
              <w:t>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5F52" w14:textId="7B8629A8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{$r.thick_p_h_</w:t>
            </w:r>
            <w:r>
              <w:t>4</w:t>
            </w:r>
            <w:r>
              <w:t>}</w:t>
            </w:r>
          </w:p>
        </w:tc>
        <w:tc>
          <w:tcPr>
            <w:tcW w:w="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88CF" w14:textId="4190E14E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{$r.thick_p_h_</w:t>
            </w:r>
            <w:r>
              <w:t>5</w:t>
            </w:r>
            <w:r>
              <w:t>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33A2" w14:textId="6521147F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{$r.thick_p_h_</w:t>
            </w:r>
            <w:r>
              <w:t>6</w:t>
            </w:r>
            <w:r>
              <w:t>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B4CE" w14:textId="70C9EF6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{$r.thick_p_h_</w:t>
            </w:r>
            <w:r>
              <w:t>7</w:t>
            </w:r>
            <w:r>
              <w:t>}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50C7E" w14:textId="4BBC0085" w:rsidR="001F5A6F" w:rsidRDefault="001F5A6F" w:rsidP="001F5A6F">
            <w:pPr>
              <w:spacing w:line="300" w:lineRule="exact"/>
              <w:jc w:val="right"/>
              <w:rPr>
                <w:rFonts w:hint="eastAsia"/>
                <w:sz w:val="24"/>
              </w:rPr>
            </w:pPr>
            <w:r>
              <w:t>{$r.</w:t>
            </w:r>
            <w:r>
              <w:t>thick</w:t>
            </w:r>
            <w:r>
              <w:t>_</w:t>
            </w:r>
            <w:r>
              <w:t>w_1</w:t>
            </w:r>
            <w:r>
              <w:t>}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D0675" w14:textId="166652E9" w:rsidR="001F5A6F" w:rsidRDefault="001F5A6F" w:rsidP="001F5A6F">
            <w:pPr>
              <w:spacing w:line="300" w:lineRule="exact"/>
              <w:jc w:val="right"/>
              <w:rPr>
                <w:rFonts w:hint="eastAsia"/>
                <w:sz w:val="24"/>
              </w:rPr>
            </w:pPr>
            <w:r>
              <w:t>{$r.thick_w_</w:t>
            </w:r>
            <w:r>
              <w:t>2</w:t>
            </w:r>
            <w:r>
              <w:t>}</w:t>
            </w:r>
          </w:p>
        </w:tc>
        <w:tc>
          <w:tcPr>
            <w:tcW w:w="8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D7153" w14:textId="5F24B73B" w:rsidR="001F5A6F" w:rsidRDefault="001F5A6F" w:rsidP="001F5A6F">
            <w:pPr>
              <w:spacing w:line="300" w:lineRule="exact"/>
              <w:jc w:val="right"/>
              <w:rPr>
                <w:rFonts w:hint="eastAsia"/>
                <w:sz w:val="24"/>
              </w:rPr>
            </w:pPr>
            <w:r>
              <w:t>{$r.thick_w_</w:t>
            </w:r>
            <w:r>
              <w:t>3</w:t>
            </w:r>
            <w:r>
              <w:t>}</w:t>
            </w:r>
          </w:p>
        </w:tc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91472F" w14:textId="49309A27" w:rsidR="001F5A6F" w:rsidRDefault="001F5A6F" w:rsidP="001F5A6F">
            <w:pPr>
              <w:spacing w:line="240" w:lineRule="exact"/>
              <w:rPr>
                <w:sz w:val="18"/>
                <w:szCs w:val="18"/>
                <w:u w:val="single"/>
              </w:rPr>
            </w:pPr>
            <w:r>
              <w:t>{$r.thick_w_</w:t>
            </w:r>
            <w:r>
              <w:t>a</w:t>
            </w:r>
            <w:r>
              <w:t>}</w:t>
            </w:r>
          </w:p>
        </w:tc>
      </w:tr>
      <w:tr w:rsidR="001F5A6F" w14:paraId="3F7D1656" w14:textId="77777777" w:rsidTr="001F5A6F">
        <w:trPr>
          <w:trHeight w:val="765"/>
          <w:jc w:val="center"/>
        </w:trPr>
        <w:tc>
          <w:tcPr>
            <w:tcW w:w="218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A41961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E43C6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竖向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B0335" w14:textId="36E81310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</w:t>
            </w:r>
            <w:r>
              <w:t>v</w:t>
            </w:r>
            <w:r>
              <w:t>_1}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E0E4" w14:textId="50EBD5FD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</w:t>
            </w:r>
            <w:r>
              <w:t>v</w:t>
            </w:r>
            <w:r>
              <w:t>_2}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8675" w14:textId="15E39AB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</w:t>
            </w:r>
            <w:r>
              <w:t>v</w:t>
            </w:r>
            <w:r>
              <w:t>_3}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2B9D" w14:textId="0F4E43F2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</w:t>
            </w:r>
            <w:r>
              <w:t>v</w:t>
            </w:r>
            <w:r>
              <w:t>_4}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2291" w14:textId="08FAA9B2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</w:t>
            </w:r>
            <w:r>
              <w:t>v</w:t>
            </w:r>
            <w:r>
              <w:t>_5}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EA52" w14:textId="01901AA3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{$r.space_bar_</w:t>
            </w:r>
            <w:r>
              <w:t>v</w:t>
            </w:r>
            <w:r>
              <w:t>_6}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F16DE" w14:textId="636A6D08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</w:t>
            </w:r>
            <w:r>
              <w:t>v</w:t>
            </w:r>
            <w:r>
              <w:t>_1}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1CA3" w14:textId="7BC64304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</w:t>
            </w:r>
            <w:r>
              <w:t>v</w:t>
            </w:r>
            <w:r>
              <w:t>_2}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78D4" w14:textId="001EE113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</w:t>
            </w:r>
            <w:r>
              <w:t>v</w:t>
            </w:r>
            <w:r>
              <w:t>_3}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07CC" w14:textId="00A5DBED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</w:t>
            </w:r>
            <w:r>
              <w:t>v</w:t>
            </w:r>
            <w:r>
              <w:t>_4}</w:t>
            </w:r>
          </w:p>
        </w:tc>
        <w:tc>
          <w:tcPr>
            <w:tcW w:w="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1272" w14:textId="7BF29B81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</w:t>
            </w:r>
            <w:r>
              <w:t>v</w:t>
            </w:r>
            <w:r>
              <w:t>_5}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08AA4" w14:textId="56D82098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</w:t>
            </w:r>
            <w:r>
              <w:t>v</w:t>
            </w:r>
            <w:r>
              <w:t>_6}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665B" w14:textId="5EED1CFE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{$r.thick_p_</w:t>
            </w:r>
            <w:r>
              <w:t>v</w:t>
            </w:r>
            <w:r>
              <w:t>_7}</w:t>
            </w: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946A" w14:textId="77777777" w:rsidR="001F5A6F" w:rsidRDefault="001F5A6F" w:rsidP="001F5A6F">
            <w:pPr>
              <w:spacing w:line="2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7ACD" w14:textId="77777777" w:rsidR="001F5A6F" w:rsidRDefault="001F5A6F" w:rsidP="001F5A6F">
            <w:pPr>
              <w:spacing w:line="2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F193" w14:textId="77777777" w:rsidR="001F5A6F" w:rsidRDefault="001F5A6F" w:rsidP="001F5A6F">
            <w:pPr>
              <w:spacing w:line="2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F36BD8" w14:textId="77777777" w:rsidR="001F5A6F" w:rsidRDefault="001F5A6F" w:rsidP="001F5A6F">
            <w:pPr>
              <w:spacing w:line="240" w:lineRule="exact"/>
              <w:jc w:val="center"/>
              <w:rPr>
                <w:rFonts w:hint="eastAsia"/>
                <w:sz w:val="24"/>
              </w:rPr>
            </w:pPr>
          </w:p>
        </w:tc>
      </w:tr>
      <w:tr w:rsidR="001F5A6F" w14:paraId="5D093C5C" w14:textId="77777777" w:rsidTr="001F5A6F">
        <w:trPr>
          <w:trHeight w:val="765"/>
          <w:jc w:val="center"/>
        </w:trPr>
        <w:tc>
          <w:tcPr>
            <w:tcW w:w="21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ECA609" w14:textId="287285FB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t>{END-FOR r}</w:t>
            </w:r>
          </w:p>
        </w:tc>
        <w:tc>
          <w:tcPr>
            <w:tcW w:w="1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A51D4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21273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ADDB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6980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1D28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35035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08CD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6A95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7BE5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C8A7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5496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AE85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0EB7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599F" w14:textId="77777777" w:rsidR="001F5A6F" w:rsidRDefault="001F5A6F" w:rsidP="001F5A6F"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0C1F" w14:textId="77777777" w:rsidR="001F5A6F" w:rsidRDefault="001F5A6F" w:rsidP="001F5A6F">
            <w:pPr>
              <w:spacing w:line="2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AF32" w14:textId="77777777" w:rsidR="001F5A6F" w:rsidRDefault="001F5A6F" w:rsidP="001F5A6F">
            <w:pPr>
              <w:spacing w:line="2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2D1E6" w14:textId="77777777" w:rsidR="001F5A6F" w:rsidRDefault="001F5A6F" w:rsidP="001F5A6F">
            <w:pPr>
              <w:spacing w:line="2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4B625B" w14:textId="77777777" w:rsidR="001F5A6F" w:rsidRDefault="001F5A6F" w:rsidP="001F5A6F">
            <w:pPr>
              <w:spacing w:line="240" w:lineRule="exact"/>
              <w:jc w:val="center"/>
              <w:rPr>
                <w:rFonts w:hint="eastAsia"/>
                <w:sz w:val="24"/>
              </w:rPr>
            </w:pPr>
          </w:p>
        </w:tc>
      </w:tr>
    </w:tbl>
    <w:p w14:paraId="1EF10DC8" w14:textId="73BB95DC" w:rsidR="002339C7" w:rsidRDefault="002339C7"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校核：</w:t>
      </w:r>
    </w:p>
    <w:p w14:paraId="7E70FCB9" w14:textId="750F58C5" w:rsidR="001F5A6F" w:rsidRDefault="001F5A6F">
      <w:pPr>
        <w:rPr>
          <w:rFonts w:hint="eastAsia"/>
        </w:rPr>
      </w:pPr>
      <w:r>
        <w:t>{END-FOR page}</w:t>
      </w:r>
    </w:p>
    <w:sectPr w:rsidR="001F5A6F">
      <w:headerReference w:type="default" r:id="rId6"/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9875" w14:textId="77777777" w:rsidR="002E2ABE" w:rsidRDefault="002E2ABE">
      <w:r>
        <w:separator/>
      </w:r>
    </w:p>
  </w:endnote>
  <w:endnote w:type="continuationSeparator" w:id="0">
    <w:p w14:paraId="45DD16E0" w14:textId="77777777" w:rsidR="002E2ABE" w:rsidRDefault="002E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01A0" w14:textId="6900BB9F" w:rsidR="002339C7" w:rsidRDefault="002339C7">
    <w:pPr>
      <w:pStyle w:val="a6"/>
      <w:wordWrap w:val="0"/>
      <w:jc w:val="right"/>
      <w:rPr>
        <w:sz w:val="24"/>
        <w:szCs w:val="24"/>
      </w:rPr>
    </w:pPr>
    <w:r>
      <w:rPr>
        <w:rFonts w:hint="eastAsia"/>
        <w:kern w:val="0"/>
      </w:rPr>
      <w:t>原始记录表编号：</w:t>
    </w:r>
    <w:r>
      <w:rPr>
        <w:rFonts w:hint="eastAsia"/>
        <w:kern w:val="0"/>
      </w:rPr>
      <w:t xml:space="preserve">F-03                                                                                                        </w:t>
    </w:r>
    <w:r>
      <w:rPr>
        <w:rFonts w:hint="eastAsia"/>
        <w:kern w:val="0"/>
        <w:sz w:val="24"/>
        <w:szCs w:val="24"/>
      </w:rPr>
      <w:t xml:space="preserve">  </w:t>
    </w:r>
    <w:r>
      <w:rPr>
        <w:rFonts w:hint="eastAsia"/>
        <w:kern w:val="0"/>
        <w:sz w:val="24"/>
        <w:szCs w:val="24"/>
      </w:rPr>
      <w:t>第</w:t>
    </w:r>
    <w:r w:rsidR="002C4875">
      <w:rPr>
        <w:kern w:val="0"/>
        <w:sz w:val="24"/>
        <w:szCs w:val="24"/>
      </w:rPr>
      <w:t xml:space="preserve"> </w:t>
    </w:r>
    <w:r w:rsidR="002C4875" w:rsidRPr="002C4875">
      <w:rPr>
        <w:b/>
        <w:bCs/>
        <w:kern w:val="0"/>
        <w:sz w:val="24"/>
        <w:szCs w:val="24"/>
      </w:rPr>
      <w:fldChar w:fldCharType="begin"/>
    </w:r>
    <w:r w:rsidR="002C4875" w:rsidRPr="002C4875">
      <w:rPr>
        <w:b/>
        <w:bCs/>
        <w:kern w:val="0"/>
        <w:sz w:val="24"/>
        <w:szCs w:val="24"/>
      </w:rPr>
      <w:instrText>PAGE  \* Arabic  \* MERGEFORMAT</w:instrText>
    </w:r>
    <w:r w:rsidR="002C4875" w:rsidRPr="002C4875">
      <w:rPr>
        <w:b/>
        <w:bCs/>
        <w:kern w:val="0"/>
        <w:sz w:val="24"/>
        <w:szCs w:val="24"/>
      </w:rPr>
      <w:fldChar w:fldCharType="separate"/>
    </w:r>
    <w:r w:rsidR="002C4875" w:rsidRPr="002C4875">
      <w:rPr>
        <w:b/>
        <w:bCs/>
        <w:kern w:val="0"/>
        <w:sz w:val="24"/>
        <w:szCs w:val="24"/>
        <w:lang w:val="zh-CN"/>
      </w:rPr>
      <w:t>1</w:t>
    </w:r>
    <w:r w:rsidR="002C4875" w:rsidRPr="002C4875">
      <w:rPr>
        <w:b/>
        <w:bCs/>
        <w:kern w:val="0"/>
        <w:sz w:val="24"/>
        <w:szCs w:val="24"/>
      </w:rPr>
      <w:fldChar w:fldCharType="end"/>
    </w:r>
    <w:r w:rsidR="002C4875">
      <w:rPr>
        <w:kern w:val="0"/>
        <w:sz w:val="24"/>
        <w:szCs w:val="24"/>
        <w:lang w:val="zh-CN"/>
      </w:rPr>
      <w:t xml:space="preserve"> </w:t>
    </w:r>
    <w:r w:rsidR="002C4875">
      <w:rPr>
        <w:rFonts w:hint="eastAsia"/>
        <w:kern w:val="0"/>
        <w:sz w:val="24"/>
        <w:szCs w:val="24"/>
      </w:rPr>
      <w:t>页</w:t>
    </w:r>
    <w:r w:rsidR="002C4875">
      <w:rPr>
        <w:rFonts w:hint="eastAsia"/>
        <w:kern w:val="0"/>
        <w:sz w:val="24"/>
        <w:szCs w:val="24"/>
      </w:rPr>
      <w:t xml:space="preserve"> </w:t>
    </w:r>
    <w:r w:rsidR="002C4875">
      <w:rPr>
        <w:kern w:val="0"/>
        <w:sz w:val="24"/>
        <w:szCs w:val="24"/>
      </w:rPr>
      <w:t xml:space="preserve"> </w:t>
    </w:r>
    <w:r w:rsidR="002C4875">
      <w:rPr>
        <w:rFonts w:hint="eastAsia"/>
        <w:kern w:val="0"/>
        <w:sz w:val="24"/>
        <w:szCs w:val="24"/>
      </w:rPr>
      <w:t>共</w:t>
    </w:r>
    <w:r w:rsidR="002C4875">
      <w:rPr>
        <w:kern w:val="0"/>
        <w:sz w:val="24"/>
        <w:szCs w:val="24"/>
      </w:rPr>
      <w:t xml:space="preserve"> </w:t>
    </w:r>
    <w:r w:rsidR="002C4875" w:rsidRPr="002C4875">
      <w:rPr>
        <w:b/>
        <w:bCs/>
        <w:kern w:val="0"/>
        <w:sz w:val="24"/>
        <w:szCs w:val="24"/>
      </w:rPr>
      <w:fldChar w:fldCharType="begin"/>
    </w:r>
    <w:r w:rsidR="002C4875" w:rsidRPr="002C4875">
      <w:rPr>
        <w:b/>
        <w:bCs/>
        <w:kern w:val="0"/>
        <w:sz w:val="24"/>
        <w:szCs w:val="24"/>
      </w:rPr>
      <w:instrText>NUMPAGES  \* Arabic  \* MERGEFORMAT</w:instrText>
    </w:r>
    <w:r w:rsidR="002C4875" w:rsidRPr="002C4875">
      <w:rPr>
        <w:b/>
        <w:bCs/>
        <w:kern w:val="0"/>
        <w:sz w:val="24"/>
        <w:szCs w:val="24"/>
      </w:rPr>
      <w:fldChar w:fldCharType="separate"/>
    </w:r>
    <w:r w:rsidR="002C4875" w:rsidRPr="002C4875">
      <w:rPr>
        <w:b/>
        <w:bCs/>
        <w:kern w:val="0"/>
        <w:sz w:val="24"/>
        <w:szCs w:val="24"/>
        <w:lang w:val="zh-CN"/>
      </w:rPr>
      <w:t>2</w:t>
    </w:r>
    <w:r w:rsidR="002C4875" w:rsidRPr="002C4875">
      <w:rPr>
        <w:b/>
        <w:bCs/>
        <w:kern w:val="0"/>
        <w:sz w:val="24"/>
        <w:szCs w:val="24"/>
      </w:rPr>
      <w:fldChar w:fldCharType="end"/>
    </w:r>
    <w:r w:rsidR="002C4875">
      <w:rPr>
        <w:b/>
        <w:bCs/>
        <w:kern w:val="0"/>
        <w:sz w:val="24"/>
        <w:szCs w:val="24"/>
      </w:rPr>
      <w:t xml:space="preserve"> </w:t>
    </w:r>
    <w:r w:rsidR="002C4875">
      <w:rPr>
        <w:rFonts w:hint="eastAsia"/>
        <w:kern w:val="0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8981" w14:textId="77777777" w:rsidR="002E2ABE" w:rsidRDefault="002E2ABE">
      <w:r>
        <w:separator/>
      </w:r>
    </w:p>
  </w:footnote>
  <w:footnote w:type="continuationSeparator" w:id="0">
    <w:p w14:paraId="1D14AB78" w14:textId="77777777" w:rsidR="002E2ABE" w:rsidRDefault="002E2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A665" w14:textId="400CE948" w:rsidR="002339C7" w:rsidRDefault="0079636C">
    <w:pPr>
      <w:pStyle w:val="a5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40EC9641" wp14:editId="32D8BE65">
              <wp:simplePos x="0" y="0"/>
              <wp:positionH relativeFrom="column">
                <wp:posOffset>6274435</wp:posOffset>
              </wp:positionH>
              <wp:positionV relativeFrom="paragraph">
                <wp:posOffset>-341630</wp:posOffset>
              </wp:positionV>
              <wp:extent cx="2526665" cy="792480"/>
              <wp:effectExtent l="0" t="127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6665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4D1B99" w14:textId="77777777" w:rsidR="002339C7" w:rsidRDefault="002339C7">
                          <w:pPr>
                            <w:spacing w:line="200" w:lineRule="exact"/>
                            <w:rPr>
                              <w:rFonts w:hint="eastAsia"/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14:paraId="5C288A35" w14:textId="77777777" w:rsidR="002339C7" w:rsidRDefault="002339C7">
                          <w:pPr>
                            <w:pStyle w:val="a7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14:paraId="1A4AF3FD" w14:textId="77777777" w:rsidR="002339C7" w:rsidRDefault="002339C7">
                          <w:pPr>
                            <w:pStyle w:val="a7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C964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494.05pt;margin-top:-26.9pt;width:198.95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" filled="f" stroked="f">
              <v:textbox>
                <w:txbxContent>
                  <w:p w14:paraId="4F4D1B99" w14:textId="77777777" w:rsidR="002339C7" w:rsidRDefault="002339C7">
                    <w:pPr>
                      <w:spacing w:line="200" w:lineRule="exact"/>
                      <w:rPr>
                        <w:rFonts w:hint="eastAsia"/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14:paraId="5C288A35" w14:textId="77777777" w:rsidR="002339C7" w:rsidRDefault="002339C7">
                    <w:pPr>
                      <w:pStyle w:val="a7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14:paraId="1A4AF3FD" w14:textId="77777777" w:rsidR="002339C7" w:rsidRDefault="002339C7">
                    <w:pPr>
                      <w:pStyle w:val="a7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D4F"/>
    <w:rsid w:val="00027748"/>
    <w:rsid w:val="000663CE"/>
    <w:rsid w:val="0010795A"/>
    <w:rsid w:val="00110013"/>
    <w:rsid w:val="00145CE2"/>
    <w:rsid w:val="001F5A6F"/>
    <w:rsid w:val="00212DD8"/>
    <w:rsid w:val="002339C7"/>
    <w:rsid w:val="002B1B81"/>
    <w:rsid w:val="002C4875"/>
    <w:rsid w:val="002D3D0F"/>
    <w:rsid w:val="002E2ABE"/>
    <w:rsid w:val="0037278F"/>
    <w:rsid w:val="004D538C"/>
    <w:rsid w:val="0056599C"/>
    <w:rsid w:val="0058185B"/>
    <w:rsid w:val="00640EA1"/>
    <w:rsid w:val="00644CB1"/>
    <w:rsid w:val="00647E78"/>
    <w:rsid w:val="00655E12"/>
    <w:rsid w:val="006B4220"/>
    <w:rsid w:val="0079636C"/>
    <w:rsid w:val="008F78C7"/>
    <w:rsid w:val="009D25F0"/>
    <w:rsid w:val="00A777E5"/>
    <w:rsid w:val="00A96AF9"/>
    <w:rsid w:val="00B11131"/>
    <w:rsid w:val="00B223DC"/>
    <w:rsid w:val="00BB55C5"/>
    <w:rsid w:val="00BF1A28"/>
    <w:rsid w:val="00C04E7E"/>
    <w:rsid w:val="00C110DD"/>
    <w:rsid w:val="00C21DE0"/>
    <w:rsid w:val="00C2213D"/>
    <w:rsid w:val="00C80821"/>
    <w:rsid w:val="00D4797F"/>
    <w:rsid w:val="00D9019B"/>
    <w:rsid w:val="00D95821"/>
    <w:rsid w:val="00E37F5E"/>
    <w:rsid w:val="00E740D7"/>
    <w:rsid w:val="00F4284E"/>
    <w:rsid w:val="00F70789"/>
    <w:rsid w:val="00FA0344"/>
    <w:rsid w:val="00FD7F31"/>
    <w:rsid w:val="037A327A"/>
    <w:rsid w:val="038163F3"/>
    <w:rsid w:val="040139B1"/>
    <w:rsid w:val="04151569"/>
    <w:rsid w:val="04897FE4"/>
    <w:rsid w:val="04E36CA2"/>
    <w:rsid w:val="050C413D"/>
    <w:rsid w:val="095B4E32"/>
    <w:rsid w:val="0A4A627F"/>
    <w:rsid w:val="149B324B"/>
    <w:rsid w:val="311E12CE"/>
    <w:rsid w:val="3AEC4B8F"/>
    <w:rsid w:val="4B95382B"/>
    <w:rsid w:val="523F14B9"/>
    <w:rsid w:val="64AE2ACA"/>
    <w:rsid w:val="6B591C26"/>
    <w:rsid w:val="6D607CE3"/>
    <w:rsid w:val="6D933DE2"/>
    <w:rsid w:val="7466012F"/>
    <w:rsid w:val="7DB6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1ED3E"/>
  <w15:chartTrackingRefBased/>
  <w15:docId w15:val="{F90F2D43-BC11-4524-9D47-0507E72A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Body Text"/>
    <w:basedOn w:val="a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sibr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郭 云翔</cp:lastModifiedBy>
  <cp:revision>3</cp:revision>
  <cp:lastPrinted>2017-10-25T03:46:00Z</cp:lastPrinted>
  <dcterms:created xsi:type="dcterms:W3CDTF">2021-04-23T06:17:00Z</dcterms:created>
  <dcterms:modified xsi:type="dcterms:W3CDTF">2021-04-23T06:32:00Z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