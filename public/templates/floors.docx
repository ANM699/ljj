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C3D0E1" w14:textId="77777777" w:rsidR="00317998" w:rsidRDefault="00317998">
      <w:pPr>
        <w:jc w:val="center"/>
        <w:rPr>
          <w:rFonts w:hint="eastAsia"/>
          <w:sz w:val="36"/>
        </w:rPr>
      </w:pPr>
      <w:r>
        <w:rPr>
          <w:rFonts w:hint="eastAsia"/>
          <w:sz w:val="36"/>
        </w:rPr>
        <w:t>板钢筋配置情况及板厚检测原始记录</w:t>
      </w:r>
    </w:p>
    <w:tbl>
      <w:tblPr>
        <w:tblW w:w="0" w:type="auto"/>
        <w:jc w:val="center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894"/>
        <w:gridCol w:w="1300"/>
        <w:gridCol w:w="131"/>
        <w:gridCol w:w="720"/>
        <w:gridCol w:w="601"/>
        <w:gridCol w:w="601"/>
        <w:gridCol w:w="601"/>
        <w:gridCol w:w="601"/>
        <w:gridCol w:w="601"/>
        <w:gridCol w:w="601"/>
        <w:gridCol w:w="697"/>
        <w:gridCol w:w="697"/>
        <w:gridCol w:w="230"/>
        <w:gridCol w:w="467"/>
        <w:gridCol w:w="697"/>
        <w:gridCol w:w="456"/>
        <w:gridCol w:w="241"/>
        <w:gridCol w:w="697"/>
        <w:gridCol w:w="682"/>
        <w:gridCol w:w="900"/>
        <w:gridCol w:w="1454"/>
      </w:tblGrid>
      <w:tr w:rsidR="00317998" w14:paraId="4BDB3203" w14:textId="77777777">
        <w:trPr>
          <w:trHeight w:val="522"/>
          <w:jc w:val="center"/>
        </w:trPr>
        <w:tc>
          <w:tcPr>
            <w:tcW w:w="272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12EFD" w14:textId="77777777" w:rsidR="00317998" w:rsidRDefault="0031799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6079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48570" w14:textId="77777777" w:rsidR="00317998" w:rsidRDefault="0031799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FF83F" w14:textId="77777777" w:rsidR="00317998" w:rsidRDefault="0031799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执行标准</w:t>
            </w:r>
          </w:p>
        </w:tc>
        <w:tc>
          <w:tcPr>
            <w:tcW w:w="3974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2436B91" w14:textId="77777777" w:rsidR="00317998" w:rsidRDefault="0031799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JGJ/T 152-20</w:t>
            </w:r>
            <w:r w:rsidR="00EE5E86">
              <w:rPr>
                <w:szCs w:val="21"/>
              </w:rPr>
              <w:t>19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GB/T 50784-2013</w:t>
            </w:r>
            <w:r>
              <w:rPr>
                <w:rFonts w:hint="eastAsia"/>
                <w:szCs w:val="21"/>
              </w:rPr>
              <w:t>、</w:t>
            </w:r>
          </w:p>
          <w:p w14:paraId="7F827BFA" w14:textId="77777777" w:rsidR="00317998" w:rsidRDefault="00317998">
            <w:pPr>
              <w:rPr>
                <w:rFonts w:hint="eastAsia"/>
                <w:sz w:val="24"/>
              </w:rPr>
            </w:pPr>
            <w:r>
              <w:rPr>
                <w:rFonts w:hint="eastAsia"/>
                <w:szCs w:val="21"/>
              </w:rPr>
              <w:t>GB 50204-2015</w:t>
            </w:r>
          </w:p>
        </w:tc>
      </w:tr>
      <w:tr w:rsidR="00317998" w14:paraId="1186F9C1" w14:textId="77777777">
        <w:trPr>
          <w:trHeight w:val="379"/>
          <w:jc w:val="center"/>
        </w:trPr>
        <w:tc>
          <w:tcPr>
            <w:tcW w:w="272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A713C" w14:textId="77777777" w:rsidR="00317998" w:rsidRDefault="0031799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检测设备编号及名称</w:t>
            </w:r>
          </w:p>
        </w:tc>
        <w:tc>
          <w:tcPr>
            <w:tcW w:w="44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6E3F7" w14:textId="77777777" w:rsidR="00317998" w:rsidRDefault="0031799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4340D" w14:textId="77777777" w:rsidR="00317998" w:rsidRDefault="0031799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检测时间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DAED7" w14:textId="77777777" w:rsidR="00317998" w:rsidRDefault="0031799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938F6" w14:textId="77777777" w:rsidR="00317998" w:rsidRDefault="0031799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报告编号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9AFA73" w14:textId="77777777" w:rsidR="00317998" w:rsidRDefault="00317998">
            <w:pPr>
              <w:jc w:val="center"/>
              <w:rPr>
                <w:rFonts w:hint="eastAsia"/>
                <w:sz w:val="24"/>
              </w:rPr>
            </w:pPr>
          </w:p>
        </w:tc>
      </w:tr>
      <w:tr w:rsidR="00317998" w14:paraId="5354B6DB" w14:textId="77777777">
        <w:trPr>
          <w:trHeight w:val="480"/>
          <w:jc w:val="center"/>
        </w:trPr>
        <w:tc>
          <w:tcPr>
            <w:tcW w:w="3578" w:type="dxa"/>
            <w:gridSpan w:val="5"/>
            <w:tcBorders>
              <w:top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280AC7" w14:textId="77777777" w:rsidR="00317998" w:rsidRDefault="0031799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部位</w:t>
            </w:r>
          </w:p>
        </w:tc>
        <w:tc>
          <w:tcPr>
            <w:tcW w:w="3604" w:type="dxa"/>
            <w:gridSpan w:val="6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5322778" w14:textId="77777777" w:rsidR="00317998" w:rsidRDefault="0031799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钢筋间距检测值（</w:t>
            </w:r>
            <w:r>
              <w:rPr>
                <w:rFonts w:hint="eastAsia"/>
                <w:sz w:val="24"/>
              </w:rPr>
              <w:t>mm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4864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02102C3" w14:textId="77777777" w:rsidR="00317998" w:rsidRDefault="0031799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保护层检测值（</w:t>
            </w:r>
            <w:r>
              <w:rPr>
                <w:rFonts w:hint="eastAsia"/>
                <w:sz w:val="24"/>
              </w:rPr>
              <w:t>mm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D73A6FE" w14:textId="77777777" w:rsidR="00317998" w:rsidRDefault="0031799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扣除</w:t>
            </w:r>
            <w:r>
              <w:rPr>
                <w:rFonts w:hint="eastAsia"/>
                <w:sz w:val="24"/>
              </w:rPr>
              <w:t>(mm)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14:paraId="28DA21F0" w14:textId="77777777" w:rsidR="00317998" w:rsidRDefault="0031799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板厚检测值</w:t>
            </w:r>
            <w:r>
              <w:rPr>
                <w:rFonts w:hint="eastAsia"/>
                <w:sz w:val="24"/>
              </w:rPr>
              <w:t>(mm)</w:t>
            </w:r>
          </w:p>
        </w:tc>
      </w:tr>
      <w:tr w:rsidR="00317998" w14:paraId="017C6494" w14:textId="77777777">
        <w:trPr>
          <w:cantSplit/>
          <w:trHeight w:val="330"/>
          <w:jc w:val="center"/>
        </w:trPr>
        <w:tc>
          <w:tcPr>
            <w:tcW w:w="533" w:type="dxa"/>
            <w:vMerge w:val="restart"/>
            <w:tcBorders>
              <w:right w:val="single" w:sz="2" w:space="0" w:color="auto"/>
            </w:tcBorders>
          </w:tcPr>
          <w:p w14:paraId="73F7C43A" w14:textId="77777777" w:rsidR="00317998" w:rsidRDefault="00317998"/>
        </w:tc>
        <w:tc>
          <w:tcPr>
            <w:tcW w:w="894" w:type="dxa"/>
            <w:vMerge w:val="restart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</w:tcPr>
          <w:p w14:paraId="032FC8A7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1431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5B317194" w14:textId="77777777" w:rsidR="00317998" w:rsidRDefault="00317998">
            <w:pPr>
              <w:rPr>
                <w:rFonts w:hint="eastAsia"/>
              </w:rPr>
            </w:pPr>
            <w:r>
              <w:rPr>
                <w:rFonts w:hint="eastAsia"/>
              </w:rPr>
              <w:t>平行于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轴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DF1C7A" w14:textId="77777777" w:rsidR="00317998" w:rsidRDefault="0031799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板底</w:t>
            </w:r>
            <w:proofErr w:type="gramEnd"/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543968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2B1063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209C5A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1B023C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2A3193F6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B0607E1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690F77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832211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BEDE37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5F9727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36B5B2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7BE53152" w14:textId="77777777" w:rsidR="00317998" w:rsidRDefault="00317998"/>
        </w:tc>
        <w:tc>
          <w:tcPr>
            <w:tcW w:w="6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2A217D1" w14:textId="77777777" w:rsidR="00317998" w:rsidRDefault="00317998"/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3F787EAC" w14:textId="77777777" w:rsidR="00317998" w:rsidRDefault="00317998"/>
        </w:tc>
        <w:tc>
          <w:tcPr>
            <w:tcW w:w="1454" w:type="dxa"/>
            <w:vMerge w:val="restart"/>
            <w:tcBorders>
              <w:top w:val="single" w:sz="2" w:space="0" w:color="auto"/>
              <w:left w:val="single" w:sz="4" w:space="0" w:color="auto"/>
            </w:tcBorders>
          </w:tcPr>
          <w:p w14:paraId="0CA06CD8" w14:textId="77777777" w:rsidR="00317998" w:rsidRDefault="00317998"/>
        </w:tc>
      </w:tr>
      <w:tr w:rsidR="00317998" w14:paraId="3260576F" w14:textId="77777777">
        <w:trPr>
          <w:cantSplit/>
          <w:trHeight w:val="330"/>
          <w:jc w:val="center"/>
        </w:trPr>
        <w:tc>
          <w:tcPr>
            <w:tcW w:w="533" w:type="dxa"/>
            <w:vMerge/>
            <w:tcBorders>
              <w:right w:val="single" w:sz="2" w:space="0" w:color="auto"/>
            </w:tcBorders>
          </w:tcPr>
          <w:p w14:paraId="1C2B2788" w14:textId="77777777" w:rsidR="00317998" w:rsidRDefault="00317998"/>
        </w:tc>
        <w:tc>
          <w:tcPr>
            <w:tcW w:w="894" w:type="dxa"/>
            <w:vMerge/>
            <w:tcBorders>
              <w:left w:val="single" w:sz="2" w:space="0" w:color="auto"/>
              <w:right w:val="single" w:sz="4" w:space="0" w:color="auto"/>
            </w:tcBorders>
          </w:tcPr>
          <w:p w14:paraId="3E9854DD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74FC7A10" w14:textId="77777777" w:rsidR="00317998" w:rsidRDefault="00317998">
            <w:r>
              <w:rPr>
                <w:rFonts w:hint="eastAsia"/>
              </w:rPr>
              <w:t>平行于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轴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E39CD2" w14:textId="77777777" w:rsidR="00317998" w:rsidRDefault="0031799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板底</w:t>
            </w:r>
            <w:proofErr w:type="gramEnd"/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03D211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9ED5B4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793A39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BB82C2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39943574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5D368FA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6EFD63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FB8C24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3C1E5E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65B518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E1355C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26C8DA86" w14:textId="77777777" w:rsidR="00317998" w:rsidRDefault="00317998"/>
        </w:tc>
        <w:tc>
          <w:tcPr>
            <w:tcW w:w="6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27400D4" w14:textId="77777777" w:rsidR="00317998" w:rsidRDefault="00317998"/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375076B2" w14:textId="77777777" w:rsidR="00317998" w:rsidRDefault="00317998"/>
        </w:tc>
        <w:tc>
          <w:tcPr>
            <w:tcW w:w="1454" w:type="dxa"/>
            <w:vMerge/>
            <w:tcBorders>
              <w:left w:val="single" w:sz="4" w:space="0" w:color="auto"/>
              <w:bottom w:val="single" w:sz="2" w:space="0" w:color="auto"/>
            </w:tcBorders>
          </w:tcPr>
          <w:p w14:paraId="24E64E8E" w14:textId="77777777" w:rsidR="00317998" w:rsidRDefault="00317998"/>
        </w:tc>
      </w:tr>
      <w:tr w:rsidR="00317998" w14:paraId="312F3300" w14:textId="77777777">
        <w:trPr>
          <w:cantSplit/>
          <w:trHeight w:val="330"/>
          <w:jc w:val="center"/>
        </w:trPr>
        <w:tc>
          <w:tcPr>
            <w:tcW w:w="533" w:type="dxa"/>
            <w:vMerge/>
            <w:tcBorders>
              <w:right w:val="single" w:sz="2" w:space="0" w:color="auto"/>
            </w:tcBorders>
          </w:tcPr>
          <w:p w14:paraId="3506F97E" w14:textId="77777777" w:rsidR="00317998" w:rsidRDefault="00317998"/>
        </w:tc>
        <w:tc>
          <w:tcPr>
            <w:tcW w:w="894" w:type="dxa"/>
            <w:vMerge/>
            <w:tcBorders>
              <w:left w:val="single" w:sz="2" w:space="0" w:color="auto"/>
              <w:right w:val="single" w:sz="4" w:space="0" w:color="auto"/>
            </w:tcBorders>
          </w:tcPr>
          <w:p w14:paraId="679E2B24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1431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39E9F226" w14:textId="77777777" w:rsidR="00317998" w:rsidRDefault="003179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轴支座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FB6F20" w14:textId="77777777" w:rsidR="00317998" w:rsidRDefault="00317998">
            <w:pPr>
              <w:rPr>
                <w:rFonts w:hint="eastAsia"/>
              </w:rPr>
            </w:pPr>
            <w:r>
              <w:rPr>
                <w:rFonts w:hint="eastAsia"/>
              </w:rPr>
              <w:t>板面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E2F7DD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4BBFF1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0F2E55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714C0C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137F21AF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F3BE854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4CA95F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0A669A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0EC131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1644D4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5B39D4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3EC6586D" w14:textId="77777777" w:rsidR="00317998" w:rsidRDefault="00317998"/>
        </w:tc>
        <w:tc>
          <w:tcPr>
            <w:tcW w:w="6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A3B2257" w14:textId="77777777" w:rsidR="00317998" w:rsidRDefault="00317998"/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29A14E28" w14:textId="77777777" w:rsidR="00317998" w:rsidRDefault="00317998"/>
        </w:tc>
        <w:tc>
          <w:tcPr>
            <w:tcW w:w="14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2C40133F" w14:textId="77777777" w:rsidR="00317998" w:rsidRDefault="00317998"/>
        </w:tc>
      </w:tr>
      <w:tr w:rsidR="00317998" w14:paraId="7610198A" w14:textId="77777777">
        <w:trPr>
          <w:cantSplit/>
          <w:trHeight w:val="330"/>
          <w:jc w:val="center"/>
        </w:trPr>
        <w:tc>
          <w:tcPr>
            <w:tcW w:w="533" w:type="dxa"/>
            <w:vMerge/>
            <w:tcBorders>
              <w:right w:val="single" w:sz="2" w:space="0" w:color="auto"/>
            </w:tcBorders>
          </w:tcPr>
          <w:p w14:paraId="7AC45C0A" w14:textId="77777777" w:rsidR="00317998" w:rsidRDefault="00317998"/>
        </w:tc>
        <w:tc>
          <w:tcPr>
            <w:tcW w:w="894" w:type="dxa"/>
            <w:vMerge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5A0BF20E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1751D7D5" w14:textId="77777777" w:rsidR="00317998" w:rsidRDefault="00317998">
            <w:pPr>
              <w:ind w:firstLineChars="250" w:firstLine="525"/>
              <w:rPr>
                <w:rFonts w:hint="eastAsia"/>
              </w:rPr>
            </w:pPr>
            <w:r>
              <w:rPr>
                <w:rFonts w:hint="eastAsia"/>
              </w:rPr>
              <w:t>轴支座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D1CA90" w14:textId="77777777" w:rsidR="00317998" w:rsidRDefault="00317998">
            <w:pPr>
              <w:rPr>
                <w:rFonts w:hint="eastAsia"/>
              </w:rPr>
            </w:pPr>
            <w:r>
              <w:rPr>
                <w:rFonts w:hint="eastAsia"/>
              </w:rPr>
              <w:t>板面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54DB64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716672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73D219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FC2C7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67F020E3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22A8115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A6A339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D09C13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0051A1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486754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B0D32F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6DA2B1D3" w14:textId="77777777" w:rsidR="00317998" w:rsidRDefault="00317998"/>
        </w:tc>
        <w:tc>
          <w:tcPr>
            <w:tcW w:w="6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58CE052" w14:textId="77777777" w:rsidR="00317998" w:rsidRDefault="00317998"/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58865638" w14:textId="77777777" w:rsidR="00317998" w:rsidRDefault="00317998"/>
        </w:tc>
        <w:tc>
          <w:tcPr>
            <w:tcW w:w="14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34A69788" w14:textId="77777777" w:rsidR="00317998" w:rsidRDefault="00317998"/>
        </w:tc>
      </w:tr>
      <w:tr w:rsidR="00317998" w14:paraId="64F0A374" w14:textId="77777777">
        <w:trPr>
          <w:cantSplit/>
          <w:trHeight w:val="330"/>
          <w:jc w:val="center"/>
        </w:trPr>
        <w:tc>
          <w:tcPr>
            <w:tcW w:w="533" w:type="dxa"/>
            <w:vMerge w:val="restart"/>
            <w:tcBorders>
              <w:right w:val="single" w:sz="2" w:space="0" w:color="auto"/>
            </w:tcBorders>
          </w:tcPr>
          <w:p w14:paraId="62B0BADE" w14:textId="77777777" w:rsidR="00317998" w:rsidRDefault="00317998"/>
        </w:tc>
        <w:tc>
          <w:tcPr>
            <w:tcW w:w="894" w:type="dxa"/>
            <w:vMerge w:val="restart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</w:tcPr>
          <w:p w14:paraId="30FDBAAE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1431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10EF6B7F" w14:textId="77777777" w:rsidR="00317998" w:rsidRDefault="00317998">
            <w:pPr>
              <w:rPr>
                <w:rFonts w:hint="eastAsia"/>
              </w:rPr>
            </w:pPr>
            <w:r>
              <w:rPr>
                <w:rFonts w:hint="eastAsia"/>
              </w:rPr>
              <w:t>平行于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轴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FBA926" w14:textId="77777777" w:rsidR="00317998" w:rsidRDefault="0031799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板底</w:t>
            </w:r>
            <w:proofErr w:type="gramEnd"/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94F19F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0619EF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1DB001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F5E975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4C0A1834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A4F4F8B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AB5A5F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B69DF1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D5FF90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BA2F6D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BA2297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6BCDEB52" w14:textId="77777777" w:rsidR="00317998" w:rsidRDefault="00317998"/>
        </w:tc>
        <w:tc>
          <w:tcPr>
            <w:tcW w:w="6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5C99B47" w14:textId="77777777" w:rsidR="00317998" w:rsidRDefault="00317998"/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3256E19D" w14:textId="77777777" w:rsidR="00317998" w:rsidRDefault="00317998"/>
        </w:tc>
        <w:tc>
          <w:tcPr>
            <w:tcW w:w="1454" w:type="dxa"/>
            <w:vMerge w:val="restart"/>
            <w:tcBorders>
              <w:top w:val="single" w:sz="2" w:space="0" w:color="auto"/>
              <w:left w:val="single" w:sz="4" w:space="0" w:color="auto"/>
            </w:tcBorders>
          </w:tcPr>
          <w:p w14:paraId="4A1A1050" w14:textId="77777777" w:rsidR="00317998" w:rsidRDefault="00317998"/>
        </w:tc>
      </w:tr>
      <w:tr w:rsidR="00317998" w14:paraId="399D5B80" w14:textId="77777777">
        <w:trPr>
          <w:cantSplit/>
          <w:trHeight w:val="330"/>
          <w:jc w:val="center"/>
        </w:trPr>
        <w:tc>
          <w:tcPr>
            <w:tcW w:w="533" w:type="dxa"/>
            <w:vMerge/>
            <w:tcBorders>
              <w:right w:val="single" w:sz="2" w:space="0" w:color="auto"/>
            </w:tcBorders>
          </w:tcPr>
          <w:p w14:paraId="7EBB8389" w14:textId="77777777" w:rsidR="00317998" w:rsidRDefault="00317998"/>
        </w:tc>
        <w:tc>
          <w:tcPr>
            <w:tcW w:w="894" w:type="dxa"/>
            <w:vMerge/>
            <w:tcBorders>
              <w:left w:val="single" w:sz="2" w:space="0" w:color="auto"/>
              <w:right w:val="single" w:sz="4" w:space="0" w:color="auto"/>
            </w:tcBorders>
          </w:tcPr>
          <w:p w14:paraId="7AB21C45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1DF38CDD" w14:textId="77777777" w:rsidR="00317998" w:rsidRDefault="00317998">
            <w:r>
              <w:rPr>
                <w:rFonts w:hint="eastAsia"/>
              </w:rPr>
              <w:t>平行于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轴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6FAF43" w14:textId="77777777" w:rsidR="00317998" w:rsidRDefault="0031799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板底</w:t>
            </w:r>
            <w:proofErr w:type="gramEnd"/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A360EE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CA37CB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B3C76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DB7346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74E240A8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6D77361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721DF1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F367E3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E5584A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78ED25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2E6B40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44D542AD" w14:textId="77777777" w:rsidR="00317998" w:rsidRDefault="00317998"/>
        </w:tc>
        <w:tc>
          <w:tcPr>
            <w:tcW w:w="6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46BCB2D" w14:textId="77777777" w:rsidR="00317998" w:rsidRDefault="00317998"/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765E5F80" w14:textId="77777777" w:rsidR="00317998" w:rsidRDefault="00317998"/>
        </w:tc>
        <w:tc>
          <w:tcPr>
            <w:tcW w:w="1454" w:type="dxa"/>
            <w:vMerge/>
            <w:tcBorders>
              <w:left w:val="single" w:sz="4" w:space="0" w:color="auto"/>
              <w:bottom w:val="single" w:sz="2" w:space="0" w:color="auto"/>
            </w:tcBorders>
          </w:tcPr>
          <w:p w14:paraId="1D82AFC2" w14:textId="77777777" w:rsidR="00317998" w:rsidRDefault="00317998"/>
        </w:tc>
      </w:tr>
      <w:tr w:rsidR="00317998" w14:paraId="0426F93A" w14:textId="77777777">
        <w:trPr>
          <w:cantSplit/>
          <w:trHeight w:val="330"/>
          <w:jc w:val="center"/>
        </w:trPr>
        <w:tc>
          <w:tcPr>
            <w:tcW w:w="533" w:type="dxa"/>
            <w:vMerge/>
            <w:tcBorders>
              <w:right w:val="single" w:sz="2" w:space="0" w:color="auto"/>
            </w:tcBorders>
          </w:tcPr>
          <w:p w14:paraId="64CC15EA" w14:textId="77777777" w:rsidR="00317998" w:rsidRDefault="00317998"/>
        </w:tc>
        <w:tc>
          <w:tcPr>
            <w:tcW w:w="894" w:type="dxa"/>
            <w:vMerge/>
            <w:tcBorders>
              <w:left w:val="single" w:sz="2" w:space="0" w:color="auto"/>
              <w:right w:val="single" w:sz="4" w:space="0" w:color="auto"/>
            </w:tcBorders>
          </w:tcPr>
          <w:p w14:paraId="047198BD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1431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14FD3F43" w14:textId="77777777" w:rsidR="00317998" w:rsidRDefault="003179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轴支座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70B472" w14:textId="77777777" w:rsidR="00317998" w:rsidRDefault="00317998">
            <w:pPr>
              <w:rPr>
                <w:rFonts w:hint="eastAsia"/>
              </w:rPr>
            </w:pPr>
            <w:r>
              <w:rPr>
                <w:rFonts w:hint="eastAsia"/>
              </w:rPr>
              <w:t>板面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C761B7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FC7D54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60BCCF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381B01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5D70CBFB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B4E3520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58D768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4C6EE5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47374A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20BB2C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B93DAE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26802CFB" w14:textId="77777777" w:rsidR="00317998" w:rsidRDefault="00317998"/>
        </w:tc>
        <w:tc>
          <w:tcPr>
            <w:tcW w:w="6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E4A5AD3" w14:textId="77777777" w:rsidR="00317998" w:rsidRDefault="00317998"/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258B08A0" w14:textId="77777777" w:rsidR="00317998" w:rsidRDefault="00317998"/>
        </w:tc>
        <w:tc>
          <w:tcPr>
            <w:tcW w:w="14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61D6AFE6" w14:textId="77777777" w:rsidR="00317998" w:rsidRDefault="00317998"/>
        </w:tc>
      </w:tr>
      <w:tr w:rsidR="00317998" w14:paraId="02E1F063" w14:textId="77777777">
        <w:trPr>
          <w:cantSplit/>
          <w:trHeight w:val="330"/>
          <w:jc w:val="center"/>
        </w:trPr>
        <w:tc>
          <w:tcPr>
            <w:tcW w:w="533" w:type="dxa"/>
            <w:vMerge/>
            <w:tcBorders>
              <w:right w:val="single" w:sz="2" w:space="0" w:color="auto"/>
            </w:tcBorders>
          </w:tcPr>
          <w:p w14:paraId="6633E469" w14:textId="77777777" w:rsidR="00317998" w:rsidRDefault="00317998"/>
        </w:tc>
        <w:tc>
          <w:tcPr>
            <w:tcW w:w="894" w:type="dxa"/>
            <w:vMerge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6FCE6EC7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5D7CB1F1" w14:textId="77777777" w:rsidR="00317998" w:rsidRDefault="00317998">
            <w:pPr>
              <w:ind w:firstLineChars="250" w:firstLine="525"/>
              <w:rPr>
                <w:rFonts w:hint="eastAsia"/>
              </w:rPr>
            </w:pPr>
            <w:r>
              <w:rPr>
                <w:rFonts w:hint="eastAsia"/>
              </w:rPr>
              <w:t>轴支座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C348E3" w14:textId="77777777" w:rsidR="00317998" w:rsidRDefault="00317998">
            <w:pPr>
              <w:rPr>
                <w:rFonts w:hint="eastAsia"/>
              </w:rPr>
            </w:pPr>
            <w:r>
              <w:rPr>
                <w:rFonts w:hint="eastAsia"/>
              </w:rPr>
              <w:t>板面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CFFA3E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BFE4D4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BA7DB9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75DA7A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674B63F8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246FF6D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C1ECBD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A3D6F8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7AA66F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4FCEF6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C376A7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0BABC2DB" w14:textId="77777777" w:rsidR="00317998" w:rsidRDefault="00317998"/>
        </w:tc>
        <w:tc>
          <w:tcPr>
            <w:tcW w:w="6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75F0B65" w14:textId="77777777" w:rsidR="00317998" w:rsidRDefault="00317998"/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7445189A" w14:textId="77777777" w:rsidR="00317998" w:rsidRDefault="00317998"/>
        </w:tc>
        <w:tc>
          <w:tcPr>
            <w:tcW w:w="14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19CDAFE7" w14:textId="77777777" w:rsidR="00317998" w:rsidRDefault="00317998"/>
        </w:tc>
      </w:tr>
      <w:tr w:rsidR="00317998" w14:paraId="3F3C9EAB" w14:textId="77777777">
        <w:trPr>
          <w:cantSplit/>
          <w:trHeight w:val="330"/>
          <w:jc w:val="center"/>
        </w:trPr>
        <w:tc>
          <w:tcPr>
            <w:tcW w:w="533" w:type="dxa"/>
            <w:vMerge w:val="restart"/>
            <w:tcBorders>
              <w:right w:val="single" w:sz="2" w:space="0" w:color="auto"/>
            </w:tcBorders>
          </w:tcPr>
          <w:p w14:paraId="30CFB3AC" w14:textId="77777777" w:rsidR="00317998" w:rsidRDefault="00317998"/>
        </w:tc>
        <w:tc>
          <w:tcPr>
            <w:tcW w:w="894" w:type="dxa"/>
            <w:vMerge w:val="restart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</w:tcPr>
          <w:p w14:paraId="2B2C9FAF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1431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69F6D104" w14:textId="77777777" w:rsidR="00317998" w:rsidRDefault="00317998">
            <w:pPr>
              <w:rPr>
                <w:rFonts w:hint="eastAsia"/>
              </w:rPr>
            </w:pPr>
            <w:r>
              <w:rPr>
                <w:rFonts w:hint="eastAsia"/>
              </w:rPr>
              <w:t>平行于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轴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D7B7E" w14:textId="77777777" w:rsidR="00317998" w:rsidRDefault="0031799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板底</w:t>
            </w:r>
            <w:proofErr w:type="gramEnd"/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375FF9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69AD13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216EAC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9F7BE1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52600D7A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9F1D7A3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EA6BA5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307435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E6D1DF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0E2FD3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4DAD5D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560077FD" w14:textId="77777777" w:rsidR="00317998" w:rsidRDefault="00317998"/>
        </w:tc>
        <w:tc>
          <w:tcPr>
            <w:tcW w:w="6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B080F62" w14:textId="77777777" w:rsidR="00317998" w:rsidRDefault="00317998"/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2F4317B7" w14:textId="77777777" w:rsidR="00317998" w:rsidRDefault="00317998"/>
        </w:tc>
        <w:tc>
          <w:tcPr>
            <w:tcW w:w="1454" w:type="dxa"/>
            <w:vMerge w:val="restart"/>
            <w:tcBorders>
              <w:top w:val="single" w:sz="2" w:space="0" w:color="auto"/>
              <w:left w:val="single" w:sz="4" w:space="0" w:color="auto"/>
            </w:tcBorders>
          </w:tcPr>
          <w:p w14:paraId="3BF19DB9" w14:textId="77777777" w:rsidR="00317998" w:rsidRDefault="00317998"/>
        </w:tc>
      </w:tr>
      <w:tr w:rsidR="00317998" w14:paraId="1D0DF43F" w14:textId="77777777">
        <w:trPr>
          <w:cantSplit/>
          <w:trHeight w:val="330"/>
          <w:jc w:val="center"/>
        </w:trPr>
        <w:tc>
          <w:tcPr>
            <w:tcW w:w="533" w:type="dxa"/>
            <w:vMerge/>
            <w:tcBorders>
              <w:right w:val="single" w:sz="2" w:space="0" w:color="auto"/>
            </w:tcBorders>
          </w:tcPr>
          <w:p w14:paraId="139FE582" w14:textId="77777777" w:rsidR="00317998" w:rsidRDefault="00317998"/>
        </w:tc>
        <w:tc>
          <w:tcPr>
            <w:tcW w:w="894" w:type="dxa"/>
            <w:vMerge/>
            <w:tcBorders>
              <w:left w:val="single" w:sz="2" w:space="0" w:color="auto"/>
              <w:right w:val="single" w:sz="4" w:space="0" w:color="auto"/>
            </w:tcBorders>
          </w:tcPr>
          <w:p w14:paraId="78346877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0D989EEF" w14:textId="77777777" w:rsidR="00317998" w:rsidRDefault="00317998">
            <w:r>
              <w:rPr>
                <w:rFonts w:hint="eastAsia"/>
              </w:rPr>
              <w:t>平行于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轴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15FA7C" w14:textId="77777777" w:rsidR="00317998" w:rsidRDefault="0031799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板底</w:t>
            </w:r>
            <w:proofErr w:type="gramEnd"/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3741B5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E0B4B6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81A2F9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562A35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129E27EC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86E3517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F7A194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FE65A9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8ED565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9D44BA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6286E2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02DD7ADA" w14:textId="77777777" w:rsidR="00317998" w:rsidRDefault="00317998"/>
        </w:tc>
        <w:tc>
          <w:tcPr>
            <w:tcW w:w="6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5BE9C4B" w14:textId="77777777" w:rsidR="00317998" w:rsidRDefault="00317998"/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7C7EAB55" w14:textId="77777777" w:rsidR="00317998" w:rsidRDefault="00317998"/>
        </w:tc>
        <w:tc>
          <w:tcPr>
            <w:tcW w:w="1454" w:type="dxa"/>
            <w:vMerge/>
            <w:tcBorders>
              <w:left w:val="single" w:sz="4" w:space="0" w:color="auto"/>
              <w:bottom w:val="single" w:sz="2" w:space="0" w:color="auto"/>
            </w:tcBorders>
          </w:tcPr>
          <w:p w14:paraId="227FD4A8" w14:textId="77777777" w:rsidR="00317998" w:rsidRDefault="00317998"/>
        </w:tc>
      </w:tr>
      <w:tr w:rsidR="00317998" w14:paraId="4EC7D7CF" w14:textId="77777777">
        <w:trPr>
          <w:cantSplit/>
          <w:trHeight w:val="330"/>
          <w:jc w:val="center"/>
        </w:trPr>
        <w:tc>
          <w:tcPr>
            <w:tcW w:w="533" w:type="dxa"/>
            <w:vMerge/>
            <w:tcBorders>
              <w:right w:val="single" w:sz="2" w:space="0" w:color="auto"/>
            </w:tcBorders>
          </w:tcPr>
          <w:p w14:paraId="3B5FC5BE" w14:textId="77777777" w:rsidR="00317998" w:rsidRDefault="00317998"/>
        </w:tc>
        <w:tc>
          <w:tcPr>
            <w:tcW w:w="894" w:type="dxa"/>
            <w:vMerge/>
            <w:tcBorders>
              <w:left w:val="single" w:sz="2" w:space="0" w:color="auto"/>
              <w:right w:val="single" w:sz="4" w:space="0" w:color="auto"/>
            </w:tcBorders>
          </w:tcPr>
          <w:p w14:paraId="6431CDFB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1431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65B80CB8" w14:textId="77777777" w:rsidR="00317998" w:rsidRDefault="003179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轴支座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CCD651" w14:textId="77777777" w:rsidR="00317998" w:rsidRDefault="00317998">
            <w:pPr>
              <w:rPr>
                <w:rFonts w:hint="eastAsia"/>
              </w:rPr>
            </w:pPr>
            <w:r>
              <w:rPr>
                <w:rFonts w:hint="eastAsia"/>
              </w:rPr>
              <w:t>板面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6DBB6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679961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73E3EC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FBABBB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2CF7D3FD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A8C6D72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4F94C4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0B01B0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4C98A7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88FEBC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A13163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3EF07A8E" w14:textId="77777777" w:rsidR="00317998" w:rsidRDefault="00317998"/>
        </w:tc>
        <w:tc>
          <w:tcPr>
            <w:tcW w:w="6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A9A8064" w14:textId="77777777" w:rsidR="00317998" w:rsidRDefault="00317998"/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043C37E6" w14:textId="77777777" w:rsidR="00317998" w:rsidRDefault="00317998"/>
        </w:tc>
        <w:tc>
          <w:tcPr>
            <w:tcW w:w="14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1539358B" w14:textId="77777777" w:rsidR="00317998" w:rsidRDefault="00317998"/>
        </w:tc>
      </w:tr>
      <w:tr w:rsidR="00317998" w14:paraId="77FB31C5" w14:textId="77777777">
        <w:trPr>
          <w:cantSplit/>
          <w:trHeight w:val="330"/>
          <w:jc w:val="center"/>
        </w:trPr>
        <w:tc>
          <w:tcPr>
            <w:tcW w:w="533" w:type="dxa"/>
            <w:vMerge/>
            <w:tcBorders>
              <w:right w:val="single" w:sz="2" w:space="0" w:color="auto"/>
            </w:tcBorders>
          </w:tcPr>
          <w:p w14:paraId="63AEF085" w14:textId="77777777" w:rsidR="00317998" w:rsidRDefault="00317998"/>
        </w:tc>
        <w:tc>
          <w:tcPr>
            <w:tcW w:w="894" w:type="dxa"/>
            <w:vMerge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494E13BB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5357B89C" w14:textId="77777777" w:rsidR="00317998" w:rsidRDefault="00317998">
            <w:pPr>
              <w:ind w:firstLineChars="250" w:firstLine="525"/>
              <w:rPr>
                <w:rFonts w:hint="eastAsia"/>
              </w:rPr>
            </w:pPr>
            <w:r>
              <w:rPr>
                <w:rFonts w:hint="eastAsia"/>
              </w:rPr>
              <w:t>轴支座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52240B" w14:textId="77777777" w:rsidR="00317998" w:rsidRDefault="00317998">
            <w:pPr>
              <w:rPr>
                <w:rFonts w:hint="eastAsia"/>
              </w:rPr>
            </w:pPr>
            <w:r>
              <w:rPr>
                <w:rFonts w:hint="eastAsia"/>
              </w:rPr>
              <w:t>板面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3D9F00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099725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F83F9B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ACFCFD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4F727463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4E7EB2E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362F2A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BBFDA7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ECDA0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23792B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EC652C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67F2413E" w14:textId="77777777" w:rsidR="00317998" w:rsidRDefault="00317998"/>
        </w:tc>
        <w:tc>
          <w:tcPr>
            <w:tcW w:w="6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3BDD5D1" w14:textId="77777777" w:rsidR="00317998" w:rsidRDefault="00317998"/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34C09B27" w14:textId="77777777" w:rsidR="00317998" w:rsidRDefault="00317998"/>
        </w:tc>
        <w:tc>
          <w:tcPr>
            <w:tcW w:w="14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5C0CF40B" w14:textId="77777777" w:rsidR="00317998" w:rsidRDefault="00317998"/>
        </w:tc>
      </w:tr>
      <w:tr w:rsidR="00317998" w14:paraId="1F12DC99" w14:textId="77777777">
        <w:trPr>
          <w:cantSplit/>
          <w:trHeight w:val="330"/>
          <w:jc w:val="center"/>
        </w:trPr>
        <w:tc>
          <w:tcPr>
            <w:tcW w:w="533" w:type="dxa"/>
            <w:vMerge w:val="restart"/>
            <w:tcBorders>
              <w:right w:val="single" w:sz="2" w:space="0" w:color="auto"/>
            </w:tcBorders>
          </w:tcPr>
          <w:p w14:paraId="7AB1425B" w14:textId="77777777" w:rsidR="00317998" w:rsidRDefault="00317998"/>
        </w:tc>
        <w:tc>
          <w:tcPr>
            <w:tcW w:w="894" w:type="dxa"/>
            <w:vMerge w:val="restart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</w:tcPr>
          <w:p w14:paraId="7D4B9D8F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1431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58E86491" w14:textId="77777777" w:rsidR="00317998" w:rsidRDefault="00317998">
            <w:pPr>
              <w:rPr>
                <w:rFonts w:hint="eastAsia"/>
              </w:rPr>
            </w:pPr>
            <w:r>
              <w:rPr>
                <w:rFonts w:hint="eastAsia"/>
              </w:rPr>
              <w:t>平行于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轴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6704FC" w14:textId="77777777" w:rsidR="00317998" w:rsidRDefault="0031799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板底</w:t>
            </w:r>
            <w:proofErr w:type="gramEnd"/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37307C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4BBEF7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E9F33A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24EEAF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42E577BB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82F17B3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AD14E7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07CAE5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FF7906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D2C01B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20BF5A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2F59969E" w14:textId="77777777" w:rsidR="00317998" w:rsidRDefault="00317998"/>
        </w:tc>
        <w:tc>
          <w:tcPr>
            <w:tcW w:w="6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AF40AB6" w14:textId="77777777" w:rsidR="00317998" w:rsidRDefault="00317998"/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1F4B9D65" w14:textId="77777777" w:rsidR="00317998" w:rsidRDefault="00317998"/>
        </w:tc>
        <w:tc>
          <w:tcPr>
            <w:tcW w:w="1454" w:type="dxa"/>
            <w:vMerge w:val="restart"/>
            <w:tcBorders>
              <w:top w:val="single" w:sz="2" w:space="0" w:color="auto"/>
              <w:left w:val="single" w:sz="4" w:space="0" w:color="auto"/>
            </w:tcBorders>
          </w:tcPr>
          <w:p w14:paraId="32E1E4CA" w14:textId="77777777" w:rsidR="00317998" w:rsidRDefault="00317998"/>
        </w:tc>
      </w:tr>
      <w:tr w:rsidR="00317998" w14:paraId="353A9AAC" w14:textId="77777777">
        <w:trPr>
          <w:cantSplit/>
          <w:trHeight w:val="330"/>
          <w:jc w:val="center"/>
        </w:trPr>
        <w:tc>
          <w:tcPr>
            <w:tcW w:w="533" w:type="dxa"/>
            <w:vMerge/>
            <w:tcBorders>
              <w:right w:val="single" w:sz="2" w:space="0" w:color="auto"/>
            </w:tcBorders>
          </w:tcPr>
          <w:p w14:paraId="31A58A70" w14:textId="77777777" w:rsidR="00317998" w:rsidRDefault="00317998"/>
        </w:tc>
        <w:tc>
          <w:tcPr>
            <w:tcW w:w="894" w:type="dxa"/>
            <w:vMerge/>
            <w:tcBorders>
              <w:left w:val="single" w:sz="2" w:space="0" w:color="auto"/>
              <w:right w:val="single" w:sz="4" w:space="0" w:color="auto"/>
            </w:tcBorders>
          </w:tcPr>
          <w:p w14:paraId="36BCAEA6" w14:textId="77777777" w:rsidR="00317998" w:rsidRDefault="00317998"/>
        </w:tc>
        <w:tc>
          <w:tcPr>
            <w:tcW w:w="143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7F84E679" w14:textId="77777777" w:rsidR="00317998" w:rsidRDefault="00317998">
            <w:r>
              <w:rPr>
                <w:rFonts w:hint="eastAsia"/>
              </w:rPr>
              <w:t>平行于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轴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8ABDCC" w14:textId="77777777" w:rsidR="00317998" w:rsidRDefault="0031799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板底</w:t>
            </w:r>
            <w:proofErr w:type="gramEnd"/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A00F1A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704A0A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D52332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B40C88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63518F4D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AF36B44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66F7ED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423256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91F52B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7749FE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5E40CE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55E90D21" w14:textId="77777777" w:rsidR="00317998" w:rsidRDefault="00317998"/>
        </w:tc>
        <w:tc>
          <w:tcPr>
            <w:tcW w:w="6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8A99336" w14:textId="77777777" w:rsidR="00317998" w:rsidRDefault="00317998"/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4C8171DB" w14:textId="77777777" w:rsidR="00317998" w:rsidRDefault="00317998"/>
        </w:tc>
        <w:tc>
          <w:tcPr>
            <w:tcW w:w="1454" w:type="dxa"/>
            <w:vMerge/>
            <w:tcBorders>
              <w:left w:val="single" w:sz="4" w:space="0" w:color="auto"/>
              <w:bottom w:val="single" w:sz="2" w:space="0" w:color="auto"/>
            </w:tcBorders>
          </w:tcPr>
          <w:p w14:paraId="1CF9C656" w14:textId="77777777" w:rsidR="00317998" w:rsidRDefault="00317998"/>
        </w:tc>
      </w:tr>
      <w:tr w:rsidR="00317998" w14:paraId="3D1AB2E4" w14:textId="77777777">
        <w:trPr>
          <w:cantSplit/>
          <w:trHeight w:val="330"/>
          <w:jc w:val="center"/>
        </w:trPr>
        <w:tc>
          <w:tcPr>
            <w:tcW w:w="533" w:type="dxa"/>
            <w:vMerge/>
            <w:tcBorders>
              <w:right w:val="single" w:sz="2" w:space="0" w:color="auto"/>
            </w:tcBorders>
          </w:tcPr>
          <w:p w14:paraId="244C92A0" w14:textId="77777777" w:rsidR="00317998" w:rsidRDefault="00317998"/>
        </w:tc>
        <w:tc>
          <w:tcPr>
            <w:tcW w:w="894" w:type="dxa"/>
            <w:vMerge/>
            <w:tcBorders>
              <w:left w:val="single" w:sz="2" w:space="0" w:color="auto"/>
              <w:right w:val="single" w:sz="4" w:space="0" w:color="auto"/>
            </w:tcBorders>
          </w:tcPr>
          <w:p w14:paraId="28A1CB4F" w14:textId="77777777" w:rsidR="00317998" w:rsidRDefault="00317998"/>
        </w:tc>
        <w:tc>
          <w:tcPr>
            <w:tcW w:w="1431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62015E9A" w14:textId="77777777" w:rsidR="00317998" w:rsidRDefault="003179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轴支座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973008" w14:textId="77777777" w:rsidR="00317998" w:rsidRDefault="00317998">
            <w:pPr>
              <w:rPr>
                <w:rFonts w:hint="eastAsia"/>
              </w:rPr>
            </w:pPr>
            <w:r>
              <w:rPr>
                <w:rFonts w:hint="eastAsia"/>
              </w:rPr>
              <w:t>板面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1A86EF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B76B78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A2C2F9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1E7EE9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2AF769D1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0A3411A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057BE7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6F37B0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B854EC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9EB07C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55B37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0DE9227A" w14:textId="77777777" w:rsidR="00317998" w:rsidRDefault="00317998"/>
        </w:tc>
        <w:tc>
          <w:tcPr>
            <w:tcW w:w="6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3DC5F76" w14:textId="77777777" w:rsidR="00317998" w:rsidRDefault="00317998"/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78471418" w14:textId="77777777" w:rsidR="00317998" w:rsidRDefault="00317998"/>
        </w:tc>
        <w:tc>
          <w:tcPr>
            <w:tcW w:w="14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59DAE1F1" w14:textId="77777777" w:rsidR="00317998" w:rsidRDefault="00317998"/>
        </w:tc>
      </w:tr>
      <w:tr w:rsidR="00317998" w14:paraId="5361025E" w14:textId="77777777">
        <w:trPr>
          <w:cantSplit/>
          <w:trHeight w:val="330"/>
          <w:jc w:val="center"/>
        </w:trPr>
        <w:tc>
          <w:tcPr>
            <w:tcW w:w="533" w:type="dxa"/>
            <w:vMerge/>
            <w:tcBorders>
              <w:right w:val="single" w:sz="2" w:space="0" w:color="auto"/>
            </w:tcBorders>
          </w:tcPr>
          <w:p w14:paraId="444DB496" w14:textId="77777777" w:rsidR="00317998" w:rsidRDefault="00317998"/>
        </w:tc>
        <w:tc>
          <w:tcPr>
            <w:tcW w:w="894" w:type="dxa"/>
            <w:vMerge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7415BD93" w14:textId="77777777" w:rsidR="00317998" w:rsidRDefault="00317998"/>
        </w:tc>
        <w:tc>
          <w:tcPr>
            <w:tcW w:w="143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01169D81" w14:textId="77777777" w:rsidR="00317998" w:rsidRDefault="00317998">
            <w:pPr>
              <w:ind w:firstLineChars="250" w:firstLine="525"/>
              <w:rPr>
                <w:rFonts w:hint="eastAsia"/>
              </w:rPr>
            </w:pPr>
            <w:r>
              <w:rPr>
                <w:rFonts w:hint="eastAsia"/>
              </w:rPr>
              <w:t>轴支座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A4FCF5" w14:textId="77777777" w:rsidR="00317998" w:rsidRDefault="00317998">
            <w:pPr>
              <w:rPr>
                <w:rFonts w:hint="eastAsia"/>
              </w:rPr>
            </w:pPr>
            <w:r>
              <w:rPr>
                <w:rFonts w:hint="eastAsia"/>
              </w:rPr>
              <w:t>板面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892B74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54EE63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4A1F5B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A1ECA1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59FFBF05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34FF730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CAB424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6DC2C4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D58C14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6BC1EC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FB285E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46486960" w14:textId="77777777" w:rsidR="00317998" w:rsidRDefault="00317998"/>
        </w:tc>
        <w:tc>
          <w:tcPr>
            <w:tcW w:w="6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2FF6FCC" w14:textId="77777777" w:rsidR="00317998" w:rsidRDefault="00317998"/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7C70E2D6" w14:textId="77777777" w:rsidR="00317998" w:rsidRDefault="00317998"/>
        </w:tc>
        <w:tc>
          <w:tcPr>
            <w:tcW w:w="14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11BB2401" w14:textId="77777777" w:rsidR="00317998" w:rsidRDefault="00317998"/>
        </w:tc>
      </w:tr>
      <w:tr w:rsidR="00317998" w14:paraId="710EC8E5" w14:textId="77777777">
        <w:trPr>
          <w:cantSplit/>
          <w:trHeight w:val="330"/>
          <w:jc w:val="center"/>
        </w:trPr>
        <w:tc>
          <w:tcPr>
            <w:tcW w:w="533" w:type="dxa"/>
            <w:vMerge w:val="restart"/>
            <w:tcBorders>
              <w:right w:val="single" w:sz="2" w:space="0" w:color="auto"/>
            </w:tcBorders>
          </w:tcPr>
          <w:p w14:paraId="4BA4BF57" w14:textId="77777777" w:rsidR="00317998" w:rsidRDefault="00317998"/>
        </w:tc>
        <w:tc>
          <w:tcPr>
            <w:tcW w:w="894" w:type="dxa"/>
            <w:vMerge w:val="restart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</w:tcPr>
          <w:p w14:paraId="0A4D5BBA" w14:textId="77777777" w:rsidR="00317998" w:rsidRDefault="00317998"/>
        </w:tc>
        <w:tc>
          <w:tcPr>
            <w:tcW w:w="1431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54C4B05B" w14:textId="77777777" w:rsidR="00317998" w:rsidRDefault="00317998">
            <w:pPr>
              <w:rPr>
                <w:rFonts w:hint="eastAsia"/>
              </w:rPr>
            </w:pPr>
            <w:r>
              <w:rPr>
                <w:rFonts w:hint="eastAsia"/>
              </w:rPr>
              <w:t>平行于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轴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AE7F55" w14:textId="77777777" w:rsidR="00317998" w:rsidRDefault="0031799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板底</w:t>
            </w:r>
            <w:proofErr w:type="gramEnd"/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57A569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719C90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901E0C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DD951D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39AE62CF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21180FA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8DF899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86D022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EB9E4A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245321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95CF17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2F365E61" w14:textId="77777777" w:rsidR="00317998" w:rsidRDefault="00317998"/>
        </w:tc>
        <w:tc>
          <w:tcPr>
            <w:tcW w:w="6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3CF6B7B" w14:textId="77777777" w:rsidR="00317998" w:rsidRDefault="00317998"/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575B2905" w14:textId="77777777" w:rsidR="00317998" w:rsidRDefault="00317998"/>
        </w:tc>
        <w:tc>
          <w:tcPr>
            <w:tcW w:w="1454" w:type="dxa"/>
            <w:vMerge w:val="restart"/>
            <w:tcBorders>
              <w:top w:val="single" w:sz="2" w:space="0" w:color="auto"/>
              <w:left w:val="single" w:sz="4" w:space="0" w:color="auto"/>
            </w:tcBorders>
          </w:tcPr>
          <w:p w14:paraId="5F418EC3" w14:textId="77777777" w:rsidR="00317998" w:rsidRDefault="00317998"/>
        </w:tc>
      </w:tr>
      <w:tr w:rsidR="00317998" w14:paraId="47C2DA43" w14:textId="77777777">
        <w:trPr>
          <w:cantSplit/>
          <w:trHeight w:val="330"/>
          <w:jc w:val="center"/>
        </w:trPr>
        <w:tc>
          <w:tcPr>
            <w:tcW w:w="533" w:type="dxa"/>
            <w:vMerge/>
            <w:tcBorders>
              <w:right w:val="single" w:sz="2" w:space="0" w:color="auto"/>
            </w:tcBorders>
          </w:tcPr>
          <w:p w14:paraId="5F3DF545" w14:textId="77777777" w:rsidR="00317998" w:rsidRDefault="00317998"/>
        </w:tc>
        <w:tc>
          <w:tcPr>
            <w:tcW w:w="894" w:type="dxa"/>
            <w:vMerge/>
            <w:tcBorders>
              <w:left w:val="single" w:sz="2" w:space="0" w:color="auto"/>
              <w:right w:val="single" w:sz="4" w:space="0" w:color="auto"/>
            </w:tcBorders>
          </w:tcPr>
          <w:p w14:paraId="66F75079" w14:textId="77777777" w:rsidR="00317998" w:rsidRDefault="00317998"/>
        </w:tc>
        <w:tc>
          <w:tcPr>
            <w:tcW w:w="143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38D72E30" w14:textId="77777777" w:rsidR="00317998" w:rsidRDefault="00317998">
            <w:r>
              <w:rPr>
                <w:rFonts w:hint="eastAsia"/>
              </w:rPr>
              <w:t>平行于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轴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13C76C" w14:textId="77777777" w:rsidR="00317998" w:rsidRDefault="0031799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板底</w:t>
            </w:r>
            <w:proofErr w:type="gramEnd"/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D647DC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8FA3A8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862A9C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1DA6ED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51997623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75604B8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FBED2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4825B4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DB32B2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34BB5F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04E3C8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59A3594E" w14:textId="77777777" w:rsidR="00317998" w:rsidRDefault="00317998"/>
        </w:tc>
        <w:tc>
          <w:tcPr>
            <w:tcW w:w="6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AA5EEFC" w14:textId="77777777" w:rsidR="00317998" w:rsidRDefault="00317998"/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7ACE17BA" w14:textId="77777777" w:rsidR="00317998" w:rsidRDefault="00317998"/>
        </w:tc>
        <w:tc>
          <w:tcPr>
            <w:tcW w:w="1454" w:type="dxa"/>
            <w:vMerge/>
            <w:tcBorders>
              <w:left w:val="single" w:sz="4" w:space="0" w:color="auto"/>
              <w:bottom w:val="single" w:sz="2" w:space="0" w:color="auto"/>
            </w:tcBorders>
          </w:tcPr>
          <w:p w14:paraId="4F714723" w14:textId="77777777" w:rsidR="00317998" w:rsidRDefault="00317998"/>
        </w:tc>
      </w:tr>
      <w:tr w:rsidR="00317998" w14:paraId="0F77F20C" w14:textId="77777777">
        <w:trPr>
          <w:cantSplit/>
          <w:trHeight w:val="330"/>
          <w:jc w:val="center"/>
        </w:trPr>
        <w:tc>
          <w:tcPr>
            <w:tcW w:w="533" w:type="dxa"/>
            <w:vMerge/>
            <w:tcBorders>
              <w:right w:val="single" w:sz="2" w:space="0" w:color="auto"/>
            </w:tcBorders>
          </w:tcPr>
          <w:p w14:paraId="193C204C" w14:textId="77777777" w:rsidR="00317998" w:rsidRDefault="00317998"/>
        </w:tc>
        <w:tc>
          <w:tcPr>
            <w:tcW w:w="894" w:type="dxa"/>
            <w:vMerge/>
            <w:tcBorders>
              <w:left w:val="single" w:sz="2" w:space="0" w:color="auto"/>
              <w:right w:val="single" w:sz="4" w:space="0" w:color="auto"/>
            </w:tcBorders>
          </w:tcPr>
          <w:p w14:paraId="32AFC2ED" w14:textId="77777777" w:rsidR="00317998" w:rsidRDefault="00317998"/>
        </w:tc>
        <w:tc>
          <w:tcPr>
            <w:tcW w:w="1431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1BD5C43C" w14:textId="77777777" w:rsidR="00317998" w:rsidRDefault="003179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轴支座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D5E5DF" w14:textId="77777777" w:rsidR="00317998" w:rsidRDefault="00317998">
            <w:pPr>
              <w:rPr>
                <w:rFonts w:hint="eastAsia"/>
              </w:rPr>
            </w:pPr>
            <w:r>
              <w:rPr>
                <w:rFonts w:hint="eastAsia"/>
              </w:rPr>
              <w:t>板面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E07F12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778E1C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93A756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873594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271F5678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844FC0D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868359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69B44B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36553F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712DF9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FD8C5D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22FE9CA3" w14:textId="77777777" w:rsidR="00317998" w:rsidRDefault="00317998"/>
        </w:tc>
        <w:tc>
          <w:tcPr>
            <w:tcW w:w="6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CCBCC52" w14:textId="77777777" w:rsidR="00317998" w:rsidRDefault="00317998"/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516A149E" w14:textId="77777777" w:rsidR="00317998" w:rsidRDefault="00317998"/>
        </w:tc>
        <w:tc>
          <w:tcPr>
            <w:tcW w:w="14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6DA5DF64" w14:textId="77777777" w:rsidR="00317998" w:rsidRDefault="00317998"/>
        </w:tc>
      </w:tr>
      <w:tr w:rsidR="00317998" w14:paraId="67464457" w14:textId="77777777">
        <w:trPr>
          <w:cantSplit/>
          <w:trHeight w:val="330"/>
          <w:jc w:val="center"/>
        </w:trPr>
        <w:tc>
          <w:tcPr>
            <w:tcW w:w="533" w:type="dxa"/>
            <w:vMerge/>
            <w:tcBorders>
              <w:bottom w:val="single" w:sz="6" w:space="0" w:color="auto"/>
              <w:right w:val="single" w:sz="2" w:space="0" w:color="auto"/>
            </w:tcBorders>
          </w:tcPr>
          <w:p w14:paraId="078D6D6F" w14:textId="77777777" w:rsidR="00317998" w:rsidRDefault="00317998"/>
        </w:tc>
        <w:tc>
          <w:tcPr>
            <w:tcW w:w="894" w:type="dxa"/>
            <w:vMerge/>
            <w:tcBorders>
              <w:left w:val="single" w:sz="2" w:space="0" w:color="auto"/>
              <w:bottom w:val="single" w:sz="6" w:space="0" w:color="auto"/>
              <w:right w:val="single" w:sz="4" w:space="0" w:color="auto"/>
            </w:tcBorders>
          </w:tcPr>
          <w:p w14:paraId="57AC0235" w14:textId="77777777" w:rsidR="00317998" w:rsidRDefault="00317998"/>
        </w:tc>
        <w:tc>
          <w:tcPr>
            <w:tcW w:w="143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</w:tcPr>
          <w:p w14:paraId="7CDD7EA5" w14:textId="77777777" w:rsidR="00317998" w:rsidRDefault="00317998">
            <w:pPr>
              <w:ind w:firstLineChars="250" w:firstLine="525"/>
              <w:rPr>
                <w:rFonts w:hint="eastAsia"/>
              </w:rPr>
            </w:pPr>
            <w:r>
              <w:rPr>
                <w:rFonts w:hint="eastAsia"/>
              </w:rPr>
              <w:t>轴支座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8508683" w14:textId="77777777" w:rsidR="00317998" w:rsidRDefault="00317998">
            <w:pPr>
              <w:rPr>
                <w:rFonts w:hint="eastAsia"/>
              </w:rPr>
            </w:pPr>
            <w:r>
              <w:rPr>
                <w:rFonts w:hint="eastAsia"/>
              </w:rPr>
              <w:t>板面</w:t>
            </w: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2445321F" w14:textId="77777777" w:rsidR="00317998" w:rsidRDefault="00317998">
            <w:pPr>
              <w:rPr>
                <w:rFonts w:hint="eastAsia"/>
              </w:rPr>
            </w:pPr>
          </w:p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DA0A3A2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6B2458E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0235245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4" w:space="0" w:color="auto"/>
            </w:tcBorders>
          </w:tcPr>
          <w:p w14:paraId="4617FA4E" w14:textId="77777777" w:rsidR="00317998" w:rsidRDefault="00317998"/>
        </w:tc>
        <w:tc>
          <w:tcPr>
            <w:tcW w:w="601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0EA68FD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BCA85E7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37FE083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BD4C327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C4F868A" w14:textId="77777777" w:rsidR="00317998" w:rsidRDefault="00317998"/>
        </w:tc>
        <w:tc>
          <w:tcPr>
            <w:tcW w:w="697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1E907AA" w14:textId="77777777" w:rsidR="00317998" w:rsidRDefault="00317998"/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4" w:space="0" w:color="auto"/>
            </w:tcBorders>
          </w:tcPr>
          <w:p w14:paraId="43D7F30D" w14:textId="77777777" w:rsidR="00317998" w:rsidRDefault="00317998"/>
        </w:tc>
        <w:tc>
          <w:tcPr>
            <w:tcW w:w="680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E9421F3" w14:textId="77777777" w:rsidR="00317998" w:rsidRDefault="00317998"/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4" w:space="0" w:color="auto"/>
            </w:tcBorders>
          </w:tcPr>
          <w:p w14:paraId="23E73428" w14:textId="77777777" w:rsidR="00317998" w:rsidRDefault="00317998"/>
        </w:tc>
        <w:tc>
          <w:tcPr>
            <w:tcW w:w="1454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</w:tcBorders>
          </w:tcPr>
          <w:p w14:paraId="77C8A3F1" w14:textId="77777777" w:rsidR="00317998" w:rsidRDefault="00317998"/>
        </w:tc>
      </w:tr>
    </w:tbl>
    <w:p w14:paraId="0DB8BE1C" w14:textId="77777777" w:rsidR="00317998" w:rsidRDefault="00317998">
      <w:pPr>
        <w:rPr>
          <w:rFonts w:hint="eastAsia"/>
        </w:rPr>
      </w:pPr>
      <w:r>
        <w:rPr>
          <w:rFonts w:hint="eastAsia"/>
        </w:rPr>
        <w:t>记录：</w:t>
      </w: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检测：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校核：</w:t>
      </w:r>
      <w:r>
        <w:rPr>
          <w:rFonts w:hint="eastAsia"/>
        </w:rPr>
        <w:t xml:space="preserve">      </w:t>
      </w:r>
    </w:p>
    <w:sectPr w:rsidR="00317998">
      <w:headerReference w:type="default" r:id="rId6"/>
      <w:footerReference w:type="default" r:id="rId7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2C77C" w14:textId="77777777" w:rsidR="0082263E" w:rsidRDefault="0082263E">
      <w:r>
        <w:separator/>
      </w:r>
    </w:p>
  </w:endnote>
  <w:endnote w:type="continuationSeparator" w:id="0">
    <w:p w14:paraId="04E37F21" w14:textId="77777777" w:rsidR="0082263E" w:rsidRDefault="00822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CCBE9" w14:textId="77777777" w:rsidR="00317998" w:rsidRDefault="00317998">
    <w:pPr>
      <w:pStyle w:val="a4"/>
    </w:pPr>
    <w:r>
      <w:rPr>
        <w:rFonts w:hint="eastAsia"/>
        <w:kern w:val="0"/>
      </w:rPr>
      <w:t xml:space="preserve">                                                                                                                                     </w:t>
    </w:r>
    <w:r>
      <w:rPr>
        <w:rFonts w:hint="eastAsia"/>
        <w:kern w:val="0"/>
        <w:sz w:val="24"/>
        <w:szCs w:val="24"/>
      </w:rPr>
      <w:t>第</w:t>
    </w:r>
    <w:r>
      <w:rPr>
        <w:rFonts w:hint="eastAsia"/>
        <w:kern w:val="0"/>
        <w:sz w:val="24"/>
        <w:szCs w:val="24"/>
      </w:rPr>
      <w:t xml:space="preserve">   </w:t>
    </w:r>
    <w:r>
      <w:rPr>
        <w:rFonts w:hint="eastAsia"/>
        <w:kern w:val="0"/>
        <w:sz w:val="24"/>
        <w:szCs w:val="24"/>
      </w:rPr>
      <w:t>页</w:t>
    </w:r>
    <w:r>
      <w:rPr>
        <w:rFonts w:hint="eastAsia"/>
        <w:kern w:val="0"/>
        <w:sz w:val="24"/>
        <w:szCs w:val="24"/>
      </w:rPr>
      <w:t xml:space="preserve">  </w:t>
    </w:r>
    <w:r>
      <w:rPr>
        <w:rFonts w:hint="eastAsia"/>
        <w:kern w:val="0"/>
        <w:sz w:val="24"/>
        <w:szCs w:val="24"/>
      </w:rPr>
      <w:t>共</w:t>
    </w:r>
    <w:r>
      <w:rPr>
        <w:rFonts w:hint="eastAsia"/>
        <w:kern w:val="0"/>
        <w:sz w:val="24"/>
        <w:szCs w:val="24"/>
      </w:rPr>
      <w:t xml:space="preserve">  </w:t>
    </w:r>
    <w:r>
      <w:rPr>
        <w:rFonts w:hint="eastAsia"/>
        <w:kern w:val="0"/>
        <w:sz w:val="24"/>
        <w:szCs w:val="24"/>
      </w:rPr>
      <w:t>页</w:t>
    </w:r>
    <w:r>
      <w:rPr>
        <w:rFonts w:hint="eastAsia"/>
        <w:kern w:val="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9CF8F" w14:textId="77777777" w:rsidR="0082263E" w:rsidRDefault="0082263E">
      <w:r>
        <w:separator/>
      </w:r>
    </w:p>
  </w:footnote>
  <w:footnote w:type="continuationSeparator" w:id="0">
    <w:p w14:paraId="410C06A7" w14:textId="77777777" w:rsidR="0082263E" w:rsidRDefault="00822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0868B" w14:textId="6284D9A9" w:rsidR="00317998" w:rsidRDefault="00A7051F">
    <w:pPr>
      <w:pStyle w:val="a3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6194C88B" wp14:editId="5B40DDAB">
              <wp:simplePos x="0" y="0"/>
              <wp:positionH relativeFrom="column">
                <wp:posOffset>6578600</wp:posOffset>
              </wp:positionH>
              <wp:positionV relativeFrom="paragraph">
                <wp:posOffset>-330835</wp:posOffset>
              </wp:positionV>
              <wp:extent cx="2146300" cy="792480"/>
              <wp:effectExtent l="0" t="254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6300" cy="792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521F84" w14:textId="77777777" w:rsidR="00317998" w:rsidRDefault="00317998">
                          <w:pPr>
                            <w:spacing w:line="200" w:lineRule="exact"/>
                            <w:rPr>
                              <w:rFonts w:hint="eastAsia"/>
                              <w:spacing w:val="18"/>
                              <w:sz w:val="18"/>
                            </w:rPr>
                          </w:pPr>
                          <w:r>
                            <w:rPr>
                              <w:rFonts w:hAnsi="宋体"/>
                              <w:spacing w:val="18"/>
                              <w:sz w:val="18"/>
                            </w:rPr>
                            <w:t>四川省建筑</w:t>
                          </w:r>
                          <w:r>
                            <w:rPr>
                              <w:rFonts w:hAnsi="宋体" w:hint="eastAsia"/>
                              <w:spacing w:val="18"/>
                              <w:sz w:val="18"/>
                            </w:rPr>
                            <w:t>科学研究院有限公司</w:t>
                          </w:r>
                        </w:p>
                        <w:p w14:paraId="5A8FDFFF" w14:textId="77777777" w:rsidR="00317998" w:rsidRDefault="00317998">
                          <w:pPr>
                            <w:pStyle w:val="a5"/>
                            <w:spacing w:line="200" w:lineRule="exact"/>
                            <w:rPr>
                              <w:b w:val="0"/>
                              <w:bCs w:val="0"/>
                              <w:sz w:val="13"/>
                            </w:rPr>
                          </w:pP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中国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.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成都市一环路北三段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55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号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 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邮编：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610081</w:t>
                          </w:r>
                        </w:p>
                        <w:p w14:paraId="5C9119B2" w14:textId="77777777" w:rsidR="00317998" w:rsidRDefault="00317998">
                          <w:pPr>
                            <w:pStyle w:val="a5"/>
                            <w:spacing w:line="200" w:lineRule="exact"/>
                            <w:rPr>
                              <w:b w:val="0"/>
                              <w:bCs w:val="0"/>
                              <w:sz w:val="13"/>
                            </w:rPr>
                          </w:pP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TEL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：（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028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）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83370779       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（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028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）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83373433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94C88B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518pt;margin-top:-26.05pt;width:169pt;height:6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" filled="f" stroked="f">
              <v:textbox>
                <w:txbxContent>
                  <w:p w14:paraId="25521F84" w14:textId="77777777" w:rsidR="00317998" w:rsidRDefault="00317998">
                    <w:pPr>
                      <w:spacing w:line="200" w:lineRule="exact"/>
                      <w:rPr>
                        <w:rFonts w:hint="eastAsia"/>
                        <w:spacing w:val="18"/>
                        <w:sz w:val="18"/>
                      </w:rPr>
                    </w:pPr>
                    <w:r>
                      <w:rPr>
                        <w:rFonts w:hAnsi="宋体"/>
                        <w:spacing w:val="18"/>
                        <w:sz w:val="18"/>
                      </w:rPr>
                      <w:t>四川省建筑</w:t>
                    </w:r>
                    <w:r>
                      <w:rPr>
                        <w:rFonts w:hAnsi="宋体" w:hint="eastAsia"/>
                        <w:spacing w:val="18"/>
                        <w:sz w:val="18"/>
                      </w:rPr>
                      <w:t>科学研究院有限公司</w:t>
                    </w:r>
                  </w:p>
                  <w:p w14:paraId="5A8FDFFF" w14:textId="77777777" w:rsidR="00317998" w:rsidRDefault="00317998">
                    <w:pPr>
                      <w:pStyle w:val="a5"/>
                      <w:spacing w:line="200" w:lineRule="exact"/>
                      <w:rPr>
                        <w:b w:val="0"/>
                        <w:bCs w:val="0"/>
                        <w:sz w:val="13"/>
                      </w:rPr>
                    </w:pP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中国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.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成都市一环路北三段</w:t>
                    </w:r>
                    <w:r>
                      <w:rPr>
                        <w:b w:val="0"/>
                        <w:bCs w:val="0"/>
                        <w:sz w:val="13"/>
                      </w:rPr>
                      <w:t>55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号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 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邮编：</w:t>
                    </w:r>
                    <w:r>
                      <w:rPr>
                        <w:b w:val="0"/>
                        <w:bCs w:val="0"/>
                        <w:sz w:val="13"/>
                      </w:rPr>
                      <w:t>610081</w:t>
                    </w:r>
                  </w:p>
                  <w:p w14:paraId="5C9119B2" w14:textId="77777777" w:rsidR="00317998" w:rsidRDefault="00317998">
                    <w:pPr>
                      <w:pStyle w:val="a5"/>
                      <w:spacing w:line="200" w:lineRule="exact"/>
                      <w:rPr>
                        <w:b w:val="0"/>
                        <w:bCs w:val="0"/>
                        <w:sz w:val="13"/>
                      </w:rPr>
                    </w:pPr>
                    <w:r>
                      <w:rPr>
                        <w:b w:val="0"/>
                        <w:bCs w:val="0"/>
                        <w:sz w:val="13"/>
                      </w:rPr>
                      <w:t>TEL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：（</w:t>
                    </w:r>
                    <w:r>
                      <w:rPr>
                        <w:b w:val="0"/>
                        <w:bCs w:val="0"/>
                        <w:sz w:val="13"/>
                      </w:rPr>
                      <w:t>028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）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83370779       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（</w:t>
                    </w:r>
                    <w:r>
                      <w:rPr>
                        <w:b w:val="0"/>
                        <w:bCs w:val="0"/>
                        <w:sz w:val="13"/>
                      </w:rPr>
                      <w:t>028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）</w:t>
                    </w:r>
                    <w:r>
                      <w:rPr>
                        <w:b w:val="0"/>
                        <w:bCs w:val="0"/>
                        <w:sz w:val="13"/>
                      </w:rPr>
                      <w:t>83373433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23DE6194" wp14:editId="73755489">
              <wp:simplePos x="0" y="0"/>
              <wp:positionH relativeFrom="column">
                <wp:posOffset>6667500</wp:posOffset>
              </wp:positionH>
              <wp:positionV relativeFrom="paragraph">
                <wp:posOffset>-330835</wp:posOffset>
              </wp:positionV>
              <wp:extent cx="2057400" cy="792480"/>
              <wp:effectExtent l="0" t="254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92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83E96" w14:textId="77777777" w:rsidR="00317998" w:rsidRDefault="00317998">
                          <w:pPr>
                            <w:pStyle w:val="a5"/>
                            <w:spacing w:line="200" w:lineRule="exact"/>
                            <w:rPr>
                              <w:b w:val="0"/>
                              <w:bCs w:val="0"/>
                              <w:sz w:val="13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E6194" id="文本框 1" o:spid="_x0000_s1027" type="#_x0000_t202" style="position:absolute;left:0;text-align:left;margin-left:525pt;margin-top:-26.05pt;width:162pt;height:6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" filled="f" stroked="f" strokecolor="white">
              <v:textbox>
                <w:txbxContent>
                  <w:p w14:paraId="49F83E96" w14:textId="77777777" w:rsidR="00317998" w:rsidRDefault="00317998">
                    <w:pPr>
                      <w:pStyle w:val="a5"/>
                      <w:spacing w:line="200" w:lineRule="exact"/>
                      <w:rPr>
                        <w:b w:val="0"/>
                        <w:bCs w:val="0"/>
                        <w:sz w:val="13"/>
                      </w:rPr>
                    </w:pPr>
                  </w:p>
                </w:txbxContent>
              </v:textbox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212DD8"/>
    <w:rsid w:val="002E75B4"/>
    <w:rsid w:val="00317998"/>
    <w:rsid w:val="003B54D3"/>
    <w:rsid w:val="00435D33"/>
    <w:rsid w:val="0058729A"/>
    <w:rsid w:val="005D56FD"/>
    <w:rsid w:val="00647E78"/>
    <w:rsid w:val="0082263E"/>
    <w:rsid w:val="00910B63"/>
    <w:rsid w:val="00957F28"/>
    <w:rsid w:val="00A7051F"/>
    <w:rsid w:val="00AB2009"/>
    <w:rsid w:val="00DA0FC7"/>
    <w:rsid w:val="00EE5E86"/>
    <w:rsid w:val="2E163C6B"/>
    <w:rsid w:val="32973A06"/>
    <w:rsid w:val="510B2DDF"/>
    <w:rsid w:val="5305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ED5BFB"/>
  <w15:chartTrackingRefBased/>
  <w15:docId w15:val="{A5F814D5-FF95-4ECC-8B80-E8A49B31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ody Text"/>
    <w:basedOn w:val="a"/>
    <w:rPr>
      <w:b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sibr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构件编号</dc:title>
  <dc:subject/>
  <dc:creator>xcb</dc:creator>
  <cp:keywords/>
  <dc:description/>
  <cp:lastModifiedBy>郭 云翔</cp:lastModifiedBy>
  <cp:revision>3</cp:revision>
  <cp:lastPrinted>2015-09-11T04:54:00Z</cp:lastPrinted>
  <dcterms:created xsi:type="dcterms:W3CDTF">2021-04-23T10:30:00Z</dcterms:created>
  <dcterms:modified xsi:type="dcterms:W3CDTF">2021-04-23T10:30:00Z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